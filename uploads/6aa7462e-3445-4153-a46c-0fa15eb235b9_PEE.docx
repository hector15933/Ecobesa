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5A8F9" w14:textId="77777777" w:rsidR="00E81978" w:rsidRPr="00F93791" w:rsidRDefault="001D1972">
      <w:pPr>
        <w:pStyle w:val="Ttulo"/>
        <w:rPr>
          <w:lang w:val="es-PE"/>
        </w:rPr>
      </w:pPr>
      <w:sdt>
        <w:sdtPr>
          <w:rPr>
            <w:lang w:val="es-PE"/>
          </w:rPr>
          <w:alias w:val="Título:"/>
          <w:tag w:val="Título:"/>
          <w:id w:val="726351117"/>
          <w:placeholder>
            <w:docPart w:val="F856401C17FF473388CF5C9B7B85D89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F93791">
            <w:rPr>
              <w:lang w:val="es-PE" w:bidi="es-ES"/>
            </w:rPr>
            <w:t>[Título aquí, hasta 12 palabras, en una o dos líneas]</w:t>
          </w:r>
        </w:sdtContent>
      </w:sdt>
    </w:p>
    <w:sdt>
      <w:sdtPr>
        <w:rPr>
          <w:lang w:val="es-PE"/>
        </w:rPr>
        <w:alias w:val="Nombre y apellidos de los autores, omitir títulos y grados:"/>
        <w:tag w:val="Nombre y apellidos de los autores, omitir títulos y grados:"/>
        <w:id w:val="-1736158886"/>
        <w:placeholder>
          <w:docPart w:val="04282E161FEF4328A41182524CD6E5EA"/>
        </w:placeholder>
        <w:temporary/>
        <w:showingPlcHdr/>
        <w15:appearance w15:val="hidden"/>
        <w:text/>
      </w:sdtPr>
      <w:sdtEndPr/>
      <w:sdtContent>
        <w:p w14:paraId="76101286" w14:textId="77777777" w:rsidR="00B823AA" w:rsidRPr="00F93791" w:rsidRDefault="00B823AA" w:rsidP="00B823AA">
          <w:pPr>
            <w:pStyle w:val="Ttulo21"/>
            <w:rPr>
              <w:lang w:val="es-PE"/>
            </w:rPr>
          </w:pPr>
          <w:r w:rsidRPr="00F93791">
            <w:rPr>
              <w:lang w:val="es-PE" w:bidi="es-ES"/>
            </w:rPr>
            <w:t>[Nombre y apellidos de los autores, omitir títulos y grados]</w:t>
          </w:r>
        </w:p>
      </w:sdtContent>
    </w:sdt>
    <w:p w14:paraId="61A3961D" w14:textId="77777777" w:rsidR="00E81978" w:rsidRPr="00F93791" w:rsidRDefault="001D1972" w:rsidP="00B823AA">
      <w:pPr>
        <w:pStyle w:val="Ttulo21"/>
        <w:rPr>
          <w:lang w:val="es-PE"/>
        </w:rPr>
      </w:pPr>
      <w:sdt>
        <w:sdtPr>
          <w:rPr>
            <w:lang w:val="es-PE"/>
          </w:rPr>
          <w:alias w:val="Afiliaciones institucionales:"/>
          <w:tag w:val="Afiliaciones institucionales:"/>
          <w:id w:val="-1771543088"/>
          <w:placeholder>
            <w:docPart w:val="A9F3287BF5D442758A5A1003F3468220"/>
          </w:placeholder>
          <w:temporary/>
          <w:showingPlcHdr/>
          <w15:appearance w15:val="hidden"/>
          <w:text/>
        </w:sdtPr>
        <w:sdtEndPr/>
        <w:sdtContent>
          <w:r w:rsidR="005D3A03" w:rsidRPr="00F93791">
            <w:rPr>
              <w:lang w:val="es-PE" w:bidi="es-ES"/>
            </w:rPr>
            <w:t>[Afiliaciones institucionales]</w:t>
          </w:r>
        </w:sdtContent>
      </w:sdt>
    </w:p>
    <w:sdt>
      <w:sdtPr>
        <w:rPr>
          <w:lang w:val="es-PE"/>
        </w:rPr>
        <w:alias w:val="Nota del autor:"/>
        <w:tag w:val="Nota del autor:"/>
        <w:id w:val="266668659"/>
        <w:placeholder>
          <w:docPart w:val="C0D555688A6C4D8EBA15E8DE8089F61B"/>
        </w:placeholder>
        <w:temporary/>
        <w:showingPlcHdr/>
        <w15:appearance w15:val="hidden"/>
      </w:sdtPr>
      <w:sdtEndPr/>
      <w:sdtContent>
        <w:p w14:paraId="5BC2C50E" w14:textId="77777777" w:rsidR="00E81978" w:rsidRPr="00F93791" w:rsidRDefault="005D3A03">
          <w:pPr>
            <w:pStyle w:val="Ttulo"/>
            <w:rPr>
              <w:lang w:val="es-PE"/>
            </w:rPr>
          </w:pPr>
          <w:r w:rsidRPr="00F93791">
            <w:rPr>
              <w:lang w:val="es-PE" w:bidi="es-ES"/>
            </w:rPr>
            <w:t>Nota del autor</w:t>
          </w:r>
        </w:p>
      </w:sdtContent>
    </w:sdt>
    <w:sdt>
      <w:sdtPr>
        <w:rPr>
          <w:lang w:val="es-PE"/>
        </w:rPr>
        <w:alias w:val="Incluya información sobre becas o ayudas y una dirección postal completa:"/>
        <w:tag w:val="Incluya información sobre becas o ayudas y una dirección postal completa:"/>
        <w:id w:val="716785028"/>
        <w:placeholder>
          <w:docPart w:val="B24BD956BDB346F499CDFC547E2455AE"/>
        </w:placeholder>
        <w:temporary/>
        <w:showingPlcHdr/>
        <w15:appearance w15:val="hidden"/>
        <w:text/>
      </w:sdtPr>
      <w:sdtEndPr/>
      <w:sdtContent>
        <w:p w14:paraId="5A0E80DA" w14:textId="77777777" w:rsidR="00E81978" w:rsidRPr="00F93791" w:rsidRDefault="005D3A03" w:rsidP="00B823AA">
          <w:pPr>
            <w:pStyle w:val="Ttulo21"/>
            <w:rPr>
              <w:lang w:val="es-PE"/>
            </w:rPr>
          </w:pPr>
          <w:r w:rsidRPr="00F93791">
            <w:rPr>
              <w:lang w:val="es-PE" w:bidi="es-ES"/>
            </w:rPr>
            <w:t>[Incluya información sobre becas o ayudas y una dirección postal completa.]</w:t>
          </w:r>
        </w:p>
      </w:sdtContent>
    </w:sdt>
    <w:sdt>
      <w:sdtPr>
        <w:rPr>
          <w:lang w:val="es-PE"/>
        </w:rPr>
        <w:alias w:val="Resumen:"/>
        <w:tag w:val="Resumen:"/>
        <w:id w:val="202146031"/>
        <w:placeholder>
          <w:docPart w:val="7660C4B1CF0240C891D9ED1E3C7B7B4F"/>
        </w:placeholder>
        <w:temporary/>
        <w:showingPlcHdr/>
        <w15:appearance w15:val="hidden"/>
      </w:sdtPr>
      <w:sdtEndPr/>
      <w:sdtContent>
        <w:p w14:paraId="79721212" w14:textId="77777777" w:rsidR="00E81978" w:rsidRPr="00F93791" w:rsidRDefault="005D3A03">
          <w:pPr>
            <w:pStyle w:val="Ttulodeseccin"/>
            <w:rPr>
              <w:lang w:val="es-PE"/>
            </w:rPr>
          </w:pPr>
          <w:r w:rsidRPr="00F93791">
            <w:rPr>
              <w:lang w:val="es-PE" w:bidi="es-ES"/>
            </w:rPr>
            <w:t>Resumen</w:t>
          </w:r>
        </w:p>
      </w:sdtContent>
    </w:sdt>
    <w:sdt>
      <w:sdtPr>
        <w:rPr>
          <w:lang w:val="es-PE"/>
        </w:rPr>
        <w:alias w:val="Texto para resumen:"/>
        <w:tag w:val="Texto para resumen:"/>
        <w:id w:val="-1399134618"/>
        <w:placeholder>
          <w:docPart w:val="A0E89525DA2549D2BA897DC1F68945DA"/>
        </w:placeholder>
        <w:temporary/>
        <w:showingPlcHdr/>
        <w15:appearance w15:val="hidden"/>
        <w:text/>
      </w:sdtPr>
      <w:sdtEndPr/>
      <w:sdtContent>
        <w:p w14:paraId="282C2571" w14:textId="77777777" w:rsidR="00E81978" w:rsidRPr="00F93791" w:rsidRDefault="005D3A03">
          <w:pPr>
            <w:pStyle w:val="Sinespaciado"/>
            <w:rPr>
              <w:lang w:val="es-PE"/>
            </w:rPr>
          </w:pPr>
          <w:r w:rsidRPr="00F93791">
            <w:rPr>
              <w:lang w:val="es-PE" w:bidi="es-ES"/>
            </w:rPr>
            <w:t xml:space="preserve">[El resumen ha de tener una longitud de un párrafo de entre 150 y 250 palabras. sin sangría. Los títulos de sección, como la palabra </w:t>
          </w:r>
          <w:r w:rsidRPr="00F93791">
            <w:rPr>
              <w:rStyle w:val="nfasis"/>
              <w:lang w:val="es-PE" w:bidi="es-ES"/>
            </w:rPr>
            <w:t>Resumen</w:t>
          </w:r>
          <w:r w:rsidRPr="00F93791">
            <w:rPr>
              <w:lang w:val="es-PE"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14:paraId="40A51EEA" w14:textId="77777777" w:rsidR="00E81978" w:rsidRPr="00F93791" w:rsidRDefault="005D3A03">
      <w:pPr>
        <w:rPr>
          <w:lang w:val="es-PE"/>
        </w:rPr>
      </w:pPr>
      <w:r w:rsidRPr="00F93791">
        <w:rPr>
          <w:rStyle w:val="nfasis"/>
          <w:lang w:val="es-PE" w:bidi="es-ES"/>
        </w:rPr>
        <w:t>Palabras clave</w:t>
      </w:r>
      <w:r w:rsidR="00FA473C" w:rsidRPr="00F93791">
        <w:rPr>
          <w:lang w:val="es-PE" w:bidi="es-ES"/>
        </w:rPr>
        <w:t xml:space="preserve">: </w:t>
      </w:r>
      <w:sdt>
        <w:sdtPr>
          <w:rPr>
            <w:lang w:val="es-PE"/>
          </w:rPr>
          <w:alias w:val="Palabras clave para resumen:"/>
          <w:tag w:val="Palabras clave para resumen:"/>
          <w:id w:val="1136374635"/>
          <w:placeholder>
            <w:docPart w:val="9D3EEA07C3534F978BCAE90623F0D133"/>
          </w:placeholder>
          <w:temporary/>
          <w:showingPlcHdr/>
          <w15:appearance w15:val="hidden"/>
          <w:text/>
        </w:sdtPr>
        <w:sdtEndPr/>
        <w:sdtContent>
          <w:r w:rsidRPr="00F93791">
            <w:rPr>
              <w:lang w:val="es-PE" w:bidi="es-ES"/>
            </w:rPr>
            <w:t>[Haga clic aquí para agregar palabras clave.]</w:t>
          </w:r>
        </w:sdtContent>
      </w:sdt>
    </w:p>
    <w:p w14:paraId="723CB40E" w14:textId="09AE254E" w:rsidR="00E81978" w:rsidRPr="00F93791" w:rsidRDefault="001D1972" w:rsidP="004B1135">
      <w:pPr>
        <w:pStyle w:val="Ttulo1"/>
        <w:rPr>
          <w:lang w:val="es-PE"/>
        </w:rPr>
      </w:pPr>
      <w:sdt>
        <w:sdtPr>
          <w:rPr>
            <w:lang w:val="es-PE"/>
          </w:rPr>
          <w:alias w:val="Título de sección:"/>
          <w:tag w:val="Título de sección:"/>
          <w:id w:val="984196707"/>
          <w:placeholder>
            <w:docPart w:val="CEE2086AF168424C99F78E5EF9793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23570" w:rsidRPr="00F93791">
            <w:rPr>
              <w:lang w:val="es-PE"/>
            </w:rPr>
            <w:t>LA IMPORTANCIA DE LA PLANIFICACIÓN</w:t>
          </w:r>
        </w:sdtContent>
      </w:sdt>
    </w:p>
    <w:p w14:paraId="1DD47101" w14:textId="58604461" w:rsidR="00E81978" w:rsidRPr="00F93791" w:rsidRDefault="00772111">
      <w:pPr>
        <w:rPr>
          <w:lang w:val="es-PE"/>
        </w:rPr>
      </w:pPr>
      <w:r w:rsidRPr="00F93791">
        <w:rPr>
          <w:lang w:val="es-PE"/>
        </w:rPr>
        <w:t xml:space="preserve">Planificar </w:t>
      </w:r>
      <w:r w:rsidR="00FC5355">
        <w:rPr>
          <w:lang w:val="es-PE"/>
        </w:rPr>
        <w:t>significa</w:t>
      </w:r>
      <w:r w:rsidRPr="00F93791">
        <w:rPr>
          <w:lang w:val="es-PE"/>
        </w:rPr>
        <w:t xml:space="preserve"> pensar, elaborar o establecer un plan que organice las actividades necesarias para lograr un objetivo deseado</w:t>
      </w:r>
      <w:r w:rsidR="00B85B60" w:rsidRPr="00F93791">
        <w:rPr>
          <w:lang w:val="es-PE"/>
        </w:rPr>
        <w:t>,</w:t>
      </w:r>
    </w:p>
    <w:p w14:paraId="79FFE6D6" w14:textId="7827A6AB" w:rsidR="00B85B60" w:rsidRDefault="00B85B60">
      <w:pPr>
        <w:rPr>
          <w:lang w:val="es-PE"/>
        </w:rPr>
      </w:pPr>
      <w:r w:rsidRPr="00F93791">
        <w:rPr>
          <w:lang w:val="es-PE"/>
        </w:rPr>
        <w:t>Para las empresas, planificar significa determinar que se debe hacer en el futuro para mejorar su</w:t>
      </w:r>
      <w:r w:rsidR="00BB4384" w:rsidRPr="00F93791">
        <w:rPr>
          <w:lang w:val="es-PE"/>
        </w:rPr>
        <w:t>s</w:t>
      </w:r>
      <w:r w:rsidRPr="00F93791">
        <w:rPr>
          <w:lang w:val="es-PE"/>
        </w:rPr>
        <w:t xml:space="preserve"> actividad</w:t>
      </w:r>
      <w:r w:rsidR="00BB4384" w:rsidRPr="00F93791">
        <w:rPr>
          <w:lang w:val="es-PE"/>
        </w:rPr>
        <w:t>es</w:t>
      </w:r>
      <w:r w:rsidRPr="00F93791">
        <w:rPr>
          <w:lang w:val="es-PE"/>
        </w:rPr>
        <w:t xml:space="preserve"> comercial</w:t>
      </w:r>
      <w:r w:rsidR="00BB4384" w:rsidRPr="00F93791">
        <w:rPr>
          <w:lang w:val="es-PE"/>
        </w:rPr>
        <w:t>es</w:t>
      </w:r>
      <w:r w:rsidRPr="00F93791">
        <w:rPr>
          <w:lang w:val="es-PE"/>
        </w:rPr>
        <w:t>.</w:t>
      </w:r>
    </w:p>
    <w:p w14:paraId="2431F1D9" w14:textId="77777777" w:rsidR="004B1135" w:rsidRPr="00F93791" w:rsidRDefault="004B1135">
      <w:pPr>
        <w:rPr>
          <w:lang w:val="es-PE"/>
        </w:rPr>
      </w:pPr>
    </w:p>
    <w:p w14:paraId="694797C6" w14:textId="6D6D4CC6" w:rsidR="00E81978" w:rsidRPr="00F93791" w:rsidRDefault="00222CC3" w:rsidP="00C31D30">
      <w:pPr>
        <w:pStyle w:val="Ttulo2"/>
        <w:rPr>
          <w:lang w:val="es-PE"/>
        </w:rPr>
      </w:pPr>
      <w:r w:rsidRPr="00F93791">
        <w:rPr>
          <w:lang w:val="es-PE"/>
        </w:rPr>
        <w:t>¿QUÉ ES LA PLANIFICACIÓN ESTRATÉGICA EMPRESARIAL?</w:t>
      </w:r>
    </w:p>
    <w:p w14:paraId="39470BDE" w14:textId="48C6FCAA" w:rsidR="00FC5355" w:rsidRDefault="0010790E" w:rsidP="004B1135">
      <w:pPr>
        <w:rPr>
          <w:lang w:val="es-PE"/>
        </w:rPr>
      </w:pPr>
      <w:r w:rsidRPr="00F93791">
        <w:rPr>
          <w:lang w:val="es-PE"/>
        </w:rPr>
        <w:t>“</w:t>
      </w:r>
      <w:r w:rsidR="003539E2" w:rsidRPr="00F93791">
        <w:rPr>
          <w:lang w:val="es-PE"/>
        </w:rPr>
        <w:t>L</w:t>
      </w:r>
      <w:r w:rsidRPr="00F93791">
        <w:rPr>
          <w:lang w:val="es-PE"/>
        </w:rPr>
        <w:t xml:space="preserve">a planeación estratégica es un proceso explícito para determinar los objetivos de largo plazo, para generar y evaluar las estrategias alternativas determinando los sistemas de monitoreo del plan; aun </w:t>
      </w:r>
      <w:r w:rsidR="003539E2" w:rsidRPr="00F93791">
        <w:rPr>
          <w:lang w:val="es-PE"/>
        </w:rPr>
        <w:t>así,</w:t>
      </w:r>
      <w:r w:rsidRPr="00F93791">
        <w:rPr>
          <w:lang w:val="es-PE"/>
        </w:rPr>
        <w:t xml:space="preserve"> la planeación está basada en la experiencia y conocimiento que tiene el director de la empresa, generalmente el dueño”</w:t>
      </w:r>
      <w:r w:rsidRPr="00F93791">
        <w:rPr>
          <w:lang w:val="es-PE"/>
        </w:rPr>
        <w:t>.</w:t>
      </w:r>
      <w:r w:rsidR="003539E2" w:rsidRPr="00F93791">
        <w:rPr>
          <w:lang w:val="es-PE"/>
        </w:rPr>
        <w:t xml:space="preserve"> (Ortega, 2004).</w:t>
      </w:r>
    </w:p>
    <w:p w14:paraId="14D7E824" w14:textId="1F78E9CD" w:rsidR="00FC5355" w:rsidRDefault="00FC5355" w:rsidP="004B1135">
      <w:pPr>
        <w:rPr>
          <w:lang w:val="es-PE"/>
        </w:rPr>
      </w:pPr>
      <w:r>
        <w:rPr>
          <w:lang w:val="es-PE"/>
        </w:rPr>
        <w:t xml:space="preserve">La noción de planificar y administrar se forma de manera </w:t>
      </w:r>
      <w:r w:rsidR="005D370B">
        <w:rPr>
          <w:lang w:val="es-PE"/>
        </w:rPr>
        <w:t>inconsciente</w:t>
      </w:r>
      <w:r>
        <w:rPr>
          <w:lang w:val="es-PE"/>
        </w:rPr>
        <w:t xml:space="preserve"> en la mente de una persona a fin de lograr </w:t>
      </w:r>
      <w:r w:rsidR="00391788">
        <w:rPr>
          <w:lang w:val="es-PE"/>
        </w:rPr>
        <w:t>un</w:t>
      </w:r>
      <w:r>
        <w:rPr>
          <w:lang w:val="es-PE"/>
        </w:rPr>
        <w:t xml:space="preserve"> objetivo </w:t>
      </w:r>
      <w:r w:rsidR="005D370B">
        <w:rPr>
          <w:lang w:val="es-PE"/>
        </w:rPr>
        <w:t>propuesto</w:t>
      </w:r>
      <w:r>
        <w:rPr>
          <w:lang w:val="es-PE"/>
        </w:rPr>
        <w:t>.</w:t>
      </w:r>
    </w:p>
    <w:p w14:paraId="0638B2A6" w14:textId="79DCBD0E" w:rsidR="0010790E" w:rsidRDefault="00391788" w:rsidP="004B1135">
      <w:r>
        <w:t>Jean Paul Sallenave en 1997, con su obra Gerencia y planeación estratégica, establece la amplitud de criterios para hacer un proceso más completo de planeación estratégica. en términos del análisis de diferentes variables que anteriormente no habían sido analizadas.</w:t>
      </w:r>
    </w:p>
    <w:p w14:paraId="244DCDAE" w14:textId="64D1FBD9" w:rsidR="00391788" w:rsidRDefault="00391788" w:rsidP="004B1135">
      <w:r>
        <w:lastRenderedPageBreak/>
        <w:t xml:space="preserve">En las empresas modernas, mejorar la productividad y la rentabilidad son objetivos muy claros que necesitan una planeación adecuada para ser llevados a cabo. </w:t>
      </w:r>
      <w:r>
        <w:t>En tal sentido, Suarez y Altahona (2009, p. 12) la definen como “el proceso sistemático de la alta gerencia que busca la formulación de ventajas competitivas, para darle un rumbo estratégico a la empresa haciendo uso eficiente de los recursos disponibles”.</w:t>
      </w:r>
      <w:r>
        <w:t xml:space="preserve"> </w:t>
      </w:r>
      <w:r w:rsidR="005D370B">
        <w:t>Según</w:t>
      </w:r>
      <w:r>
        <w:t xml:space="preserve"> este autor, e</w:t>
      </w:r>
      <w:r w:rsidR="00FF53F5">
        <w:t xml:space="preserve">l proceso de </w:t>
      </w:r>
      <w:r w:rsidR="005D370B">
        <w:t>planeación</w:t>
      </w:r>
      <w:r w:rsidR="00FF53F5">
        <w:t xml:space="preserve"> es tan importante, que la alta gerencia es la encargada de formularlo.</w:t>
      </w:r>
    </w:p>
    <w:p w14:paraId="7AB97161" w14:textId="0A908F58" w:rsidR="00FF53F5" w:rsidRDefault="00FF53F5" w:rsidP="004B1135">
      <w:r>
        <w:t xml:space="preserve">El </w:t>
      </w:r>
      <w:r>
        <w:t>propósito es el de ayudar a la organización a operar de una manera efectiva, dentro de un ambiente complejo y dinámico afectado permanentemente por restricciones y amenazas</w:t>
      </w:r>
      <w:r>
        <w:t>. L</w:t>
      </w:r>
      <w:r>
        <w:t>a gestión estratégica se orienta no solo a establecer estrategias, sino a preparar a la empresa para que pueda afrontar de manera efectiva los retos que ofrece un incierto futuro, máxime cuando la organización se encuentra inmersa en un mundo globalizado y cambiante.</w:t>
      </w:r>
    </w:p>
    <w:p w14:paraId="66D7CC2D" w14:textId="06D1CC81" w:rsidR="00FF53F5" w:rsidRDefault="00FF53F5" w:rsidP="004B1135">
      <w:r>
        <w:t>L</w:t>
      </w:r>
      <w:r>
        <w:t>a planeación estratégica ayuda a los administradores a estar</w:t>
      </w:r>
      <w:r>
        <w:t xml:space="preserve"> </w:t>
      </w:r>
      <w:r>
        <w:t xml:space="preserve">orientados hacia el futuro, por </w:t>
      </w:r>
      <w:r>
        <w:t>ende,</w:t>
      </w:r>
      <w:r>
        <w:t xml:space="preserve"> se ven esforzados a mirar más allá de sus problemas cotidianos, proyectándose a lo que podría suceder.</w:t>
      </w:r>
      <w:r>
        <w:t xml:space="preserve"> T</w:t>
      </w:r>
      <w:r>
        <w:t>odas las organizaciones deben implementar un plan antes de comenzar con sus operaciones con la finalidad de incentivar a los gerentes o dueños de empresa y a los colaboradores a pensar en el futuro inmediato o a largo plazo</w:t>
      </w:r>
      <w:r>
        <w:t>.</w:t>
      </w:r>
    </w:p>
    <w:p w14:paraId="399F1BCC" w14:textId="77777777" w:rsidR="004B1135" w:rsidRDefault="004B1135" w:rsidP="004B1135"/>
    <w:p w14:paraId="2474BBA4" w14:textId="22E00DCA" w:rsidR="00FF53F5" w:rsidRDefault="00F35634">
      <w:pPr>
        <w:pStyle w:val="Sinespaciado"/>
      </w:pPr>
      <w:r>
        <w:t xml:space="preserve">Algunas características de la planeación estratégica son: </w:t>
      </w:r>
      <w:r>
        <w:t>(Serna (2008), Mintzberg (2000), Terry (2005))</w:t>
      </w:r>
    </w:p>
    <w:p w14:paraId="27D8B5E0" w14:textId="77F095AB" w:rsidR="00F35634" w:rsidRDefault="00F35634" w:rsidP="00F35634">
      <w:pPr>
        <w:pStyle w:val="Sinespaciado"/>
        <w:numPr>
          <w:ilvl w:val="0"/>
          <w:numId w:val="16"/>
        </w:numPr>
      </w:pPr>
      <w:r>
        <w:t>Está centrada en los aspectos del negocio.</w:t>
      </w:r>
    </w:p>
    <w:p w14:paraId="34C1BD8A" w14:textId="07BF412F" w:rsidR="00FF53F5" w:rsidRDefault="00F35634" w:rsidP="000B62E8">
      <w:pPr>
        <w:pStyle w:val="Sinespaciado"/>
        <w:numPr>
          <w:ilvl w:val="0"/>
          <w:numId w:val="16"/>
        </w:numPr>
      </w:pPr>
      <w:r>
        <w:t xml:space="preserve">Genera una perspectiva más amplia a un gerente a la hora de elegir la opción más adecuada, según la estrategia. </w:t>
      </w:r>
    </w:p>
    <w:p w14:paraId="4F3458B4" w14:textId="3D29754D" w:rsidR="00F35634" w:rsidRDefault="00F35634" w:rsidP="000B62E8">
      <w:pPr>
        <w:pStyle w:val="Sinespaciado"/>
        <w:numPr>
          <w:ilvl w:val="0"/>
          <w:numId w:val="16"/>
        </w:numPr>
      </w:pPr>
      <w:r>
        <w:t>Se presenta como una propuesta a un marco temporal de largo plazo, lo que concede un periodo mayo de maniobrabilidad.</w:t>
      </w:r>
    </w:p>
    <w:p w14:paraId="7A85ECFA" w14:textId="334E7550" w:rsidR="001A50DD" w:rsidRDefault="001A50DD" w:rsidP="001A50DD">
      <w:pPr>
        <w:pStyle w:val="Sinespaciado"/>
      </w:pPr>
      <w:r>
        <w:lastRenderedPageBreak/>
        <w:t xml:space="preserve">Según las definiciones que se han dado a </w:t>
      </w:r>
      <w:r w:rsidR="005D370B">
        <w:rPr>
          <w:i/>
          <w:iCs/>
        </w:rPr>
        <w:t>planificación</w:t>
      </w:r>
      <w:r>
        <w:rPr>
          <w:i/>
          <w:iCs/>
        </w:rPr>
        <w:t xml:space="preserve"> estratégica</w:t>
      </w:r>
      <w:r>
        <w:t xml:space="preserve"> podemos </w:t>
      </w:r>
      <w:r w:rsidR="005F62A9">
        <w:t>inferir</w:t>
      </w:r>
      <w:r>
        <w:t xml:space="preserve"> que planificar consiste </w:t>
      </w:r>
      <w:r w:rsidR="005D370B">
        <w:t>en una preparación para poder alcanzar objetivos futuros, la planificación estratégica nos ayuda a trazar metas, analizar el entorno, conocer la situación actual, prepararnos ante adversidades, todo esto a fin de conseguir el objetivo plasmado.</w:t>
      </w:r>
    </w:p>
    <w:p w14:paraId="7F76CA7A" w14:textId="174A8B3C" w:rsidR="005D370B" w:rsidRPr="001A50DD" w:rsidRDefault="005D370B" w:rsidP="001A50DD">
      <w:pPr>
        <w:pStyle w:val="Sinespaciado"/>
      </w:pPr>
      <w:r>
        <w:t>La planificación estratégica involucra a todos los integrantes de una organización y no sólo a la alta gerencia, este proceso genera una mejor comunicación en todos los niveles de la organización.</w:t>
      </w:r>
    </w:p>
    <w:p w14:paraId="47C0DD7C" w14:textId="77777777" w:rsidR="00391788" w:rsidRPr="00F93791" w:rsidRDefault="00391788">
      <w:pPr>
        <w:pStyle w:val="Sinespaciado"/>
        <w:rPr>
          <w:lang w:val="es-PE"/>
        </w:rPr>
      </w:pPr>
    </w:p>
    <w:p w14:paraId="7BBF758A" w14:textId="0F6BABF0" w:rsidR="00355DCA" w:rsidRPr="00F93791" w:rsidRDefault="003539E2" w:rsidP="003539E2">
      <w:pPr>
        <w:pStyle w:val="Ttulo2"/>
        <w:rPr>
          <w:lang w:val="es-PE"/>
        </w:rPr>
      </w:pPr>
      <w:r w:rsidRPr="00F93791">
        <w:rPr>
          <w:lang w:val="es-PE"/>
        </w:rPr>
        <w:t xml:space="preserve">EVOLUCIÓN HISTÓRICA DE LAS </w:t>
      </w:r>
      <w:r w:rsidR="00F93791" w:rsidRPr="00F93791">
        <w:rPr>
          <w:lang w:val="es-PE"/>
        </w:rPr>
        <w:t>TEORÍAS</w:t>
      </w:r>
      <w:r w:rsidR="00355DCA" w:rsidRPr="00F93791">
        <w:rPr>
          <w:lang w:val="es-PE" w:bidi="es-ES"/>
        </w:rPr>
        <w:t>.</w:t>
      </w:r>
    </w:p>
    <w:p w14:paraId="7B0D1927" w14:textId="5CC8544B" w:rsidR="00E81978" w:rsidRPr="00F93791" w:rsidRDefault="00AC17C7" w:rsidP="003539E2">
      <w:pPr>
        <w:pStyle w:val="Sinespaciado"/>
        <w:rPr>
          <w:lang w:val="es-PE"/>
        </w:rPr>
      </w:pPr>
      <w:r w:rsidRPr="00F93791">
        <w:rPr>
          <w:lang w:val="es-PE"/>
        </w:rPr>
        <w:t xml:space="preserve">A lo largo de la historia de la humanidad, el concepto de planificación se ha considerada parte de cualquier proceso administrativo que el hombre necesite hacer. Desde la antigua cultura </w:t>
      </w:r>
      <w:r w:rsidR="00F93791" w:rsidRPr="00F93791">
        <w:rPr>
          <w:lang w:val="es-PE"/>
        </w:rPr>
        <w:t>egipcia</w:t>
      </w:r>
      <w:r w:rsidRPr="00F93791">
        <w:rPr>
          <w:lang w:val="es-PE"/>
        </w:rPr>
        <w:t xml:space="preserve"> (1300 a.</w:t>
      </w:r>
      <w:r w:rsidR="00F93791">
        <w:rPr>
          <w:lang w:val="es-PE"/>
        </w:rPr>
        <w:t xml:space="preserve"> </w:t>
      </w:r>
      <w:r w:rsidRPr="00F93791">
        <w:rPr>
          <w:lang w:val="es-PE"/>
        </w:rPr>
        <w:t>C</w:t>
      </w:r>
      <w:r w:rsidR="00F93791">
        <w:rPr>
          <w:lang w:val="es-PE"/>
        </w:rPr>
        <w:t>.</w:t>
      </w:r>
      <w:r w:rsidRPr="00F93791">
        <w:rPr>
          <w:lang w:val="es-PE"/>
        </w:rPr>
        <w:t xml:space="preserve">), el uso de papiros era clave para la </w:t>
      </w:r>
      <w:r w:rsidR="00F93791" w:rsidRPr="00F93791">
        <w:rPr>
          <w:lang w:val="es-PE"/>
        </w:rPr>
        <w:t>construcción</w:t>
      </w:r>
      <w:r w:rsidRPr="00F93791">
        <w:rPr>
          <w:lang w:val="es-PE"/>
        </w:rPr>
        <w:t xml:space="preserve"> de templos y pirámides;</w:t>
      </w:r>
      <w:r w:rsidRPr="00F93791">
        <w:rPr>
          <w:lang w:val="es-PE"/>
        </w:rPr>
        <w:t xml:space="preserve"> de la misma forma la cultura china, se basaba en las parábolas de Confucio y sus aportes por medio de prácticas de la buena administración pública.</w:t>
      </w:r>
      <w:r w:rsidR="00F93791" w:rsidRPr="00F93791">
        <w:rPr>
          <w:lang w:val="es-PE"/>
        </w:rPr>
        <w:t xml:space="preserve"> Un claro en el cual se puede evidenciar, es la construcción </w:t>
      </w:r>
      <w:r w:rsidR="00F93791">
        <w:rPr>
          <w:lang w:val="es-PE"/>
        </w:rPr>
        <w:t>de</w:t>
      </w:r>
      <w:r w:rsidR="00F93791" w:rsidRPr="00F93791">
        <w:rPr>
          <w:lang w:val="es-PE"/>
        </w:rPr>
        <w:t xml:space="preserve"> l</w:t>
      </w:r>
      <w:r w:rsidR="00F93791">
        <w:rPr>
          <w:lang w:val="es-PE"/>
        </w:rPr>
        <w:t>a</w:t>
      </w:r>
      <w:r w:rsidR="00F93791" w:rsidRPr="00F93791">
        <w:rPr>
          <w:lang w:val="es-PE"/>
        </w:rPr>
        <w:t xml:space="preserve"> gran muralla china, la cual demuestra la planeación para majestuosa obra.</w:t>
      </w:r>
    </w:p>
    <w:p w14:paraId="352BAD9C" w14:textId="222427E1" w:rsidR="00FC5355" w:rsidRDefault="00F93791" w:rsidP="003539E2">
      <w:pPr>
        <w:pStyle w:val="Sinespaciado"/>
        <w:rPr>
          <w:lang w:val="es-PE"/>
        </w:rPr>
      </w:pPr>
      <w:r w:rsidRPr="00F93791">
        <w:rPr>
          <w:lang w:val="es-PE"/>
        </w:rPr>
        <w:t xml:space="preserve">Con el paso del tiempo, el término </w:t>
      </w:r>
      <w:r w:rsidRPr="00F93791">
        <w:rPr>
          <w:i/>
          <w:iCs/>
          <w:lang w:val="es-PE"/>
        </w:rPr>
        <w:t>planeación</w:t>
      </w:r>
      <w:r w:rsidRPr="00F93791">
        <w:rPr>
          <w:lang w:val="es-PE"/>
        </w:rPr>
        <w:t xml:space="preserve"> se ha conjugado </w:t>
      </w:r>
      <w:r>
        <w:rPr>
          <w:lang w:val="es-PE"/>
        </w:rPr>
        <w:t>con otros términos</w:t>
      </w:r>
      <w:r w:rsidR="005F62A9">
        <w:rPr>
          <w:lang w:val="es-PE"/>
        </w:rPr>
        <w:t xml:space="preserve"> (</w:t>
      </w:r>
      <w:r w:rsidR="005F62A9" w:rsidRPr="005F62A9">
        <w:rPr>
          <w:i/>
          <w:iCs/>
        </w:rPr>
        <w:t>planeación corporativa completa, planeación directiva completa, planeación general total, planeación a largo plazo, planeación integrada completa y planeación estratégica</w:t>
      </w:r>
      <w:r w:rsidR="005F62A9">
        <w:t>)</w:t>
      </w:r>
      <w:r>
        <w:rPr>
          <w:lang w:val="es-PE"/>
        </w:rPr>
        <w:t xml:space="preserve">, sin </w:t>
      </w:r>
      <w:r w:rsidR="00FC5355">
        <w:rPr>
          <w:lang w:val="es-PE"/>
        </w:rPr>
        <w:t>embargo,</w:t>
      </w:r>
      <w:r>
        <w:rPr>
          <w:lang w:val="es-PE"/>
        </w:rPr>
        <w:t xml:space="preserve"> es que más impacto ha tenido sin duda es el término </w:t>
      </w:r>
      <w:r w:rsidR="00FC5355">
        <w:rPr>
          <w:i/>
          <w:iCs/>
          <w:lang w:val="es-PE"/>
        </w:rPr>
        <w:t>planeación</w:t>
      </w:r>
      <w:r>
        <w:rPr>
          <w:i/>
          <w:iCs/>
          <w:lang w:val="es-PE"/>
        </w:rPr>
        <w:t xml:space="preserve"> estratégica</w:t>
      </w:r>
      <w:r w:rsidR="00FC5355">
        <w:rPr>
          <w:lang w:val="es-PE"/>
        </w:rPr>
        <w:t>. Éste es utilizado en todo el mundo, este concepto empezó a cobrar importancia en la década de los sesenta debido al crecimiento industrial que había en ese entonces.</w:t>
      </w:r>
    </w:p>
    <w:p w14:paraId="6F981DAD" w14:textId="51F993B9" w:rsidR="00FC5355" w:rsidRDefault="00FC5355" w:rsidP="003539E2">
      <w:pPr>
        <w:pStyle w:val="Sinespaciado"/>
        <w:rPr>
          <w:lang w:val="es-PE"/>
        </w:rPr>
      </w:pPr>
      <w:r>
        <w:rPr>
          <w:lang w:val="es-PE"/>
        </w:rPr>
        <w:t xml:space="preserve">La planificación </w:t>
      </w:r>
      <w:r>
        <w:t xml:space="preserve">estratégica ha pasado por diferentes etapas y se ha constituido a base de nuevos elementos a lo largo de la historia, de tal forma que se ha ido perfeccionando a tal punto que en la actualidad la mayoría de las grandes empresas en el mundo cuentan con algún </w:t>
      </w:r>
      <w:r>
        <w:lastRenderedPageBreak/>
        <w:t>tipo de sistema para este fin, y muchas de las empresas pequeñas están siguiendo este ejemplo</w:t>
      </w:r>
      <w:r>
        <w:rPr>
          <w:lang w:val="es-PE"/>
        </w:rPr>
        <w:t>.</w:t>
      </w:r>
    </w:p>
    <w:p w14:paraId="04F76634" w14:textId="77777777" w:rsidR="004B1135" w:rsidRDefault="004B1135" w:rsidP="003539E2">
      <w:pPr>
        <w:pStyle w:val="Sinespaciado"/>
      </w:pPr>
      <w:r>
        <w:t>La planeación estratégica es un proceso basado en la racionalidad, debe presidir cada una de las etapas en que pueda dividirse el proceso (Mintzberg, 1994).</w:t>
      </w:r>
    </w:p>
    <w:p w14:paraId="6EA4F4E0" w14:textId="22188F71" w:rsidR="004B1135" w:rsidRDefault="004B1135" w:rsidP="003539E2">
      <w:pPr>
        <w:pStyle w:val="Sinespaciado"/>
      </w:pPr>
      <w:r>
        <w:t>La planificación estratégica puede preocuparse del futuro, con actitudes que pueden ir desde añorar un determinado pasado hasta diseñar un futuro deseado (Ackoff, 1970).</w:t>
      </w:r>
    </w:p>
    <w:p w14:paraId="23439E85" w14:textId="29A61BBE" w:rsidR="004B1135" w:rsidRDefault="004B1135" w:rsidP="003539E2">
      <w:pPr>
        <w:pStyle w:val="Sinespaciado"/>
      </w:pPr>
      <w:r>
        <w:t>Para Caldera (2010),</w:t>
      </w:r>
      <w:r>
        <w:t xml:space="preserve"> algunos beneficios de la planificación estratégica son:</w:t>
      </w:r>
    </w:p>
    <w:p w14:paraId="389A536B" w14:textId="77777777" w:rsidR="004B1135" w:rsidRPr="004B1135" w:rsidRDefault="004B1135" w:rsidP="004B1135">
      <w:pPr>
        <w:pStyle w:val="Sinespaciado"/>
        <w:numPr>
          <w:ilvl w:val="0"/>
          <w:numId w:val="17"/>
        </w:numPr>
        <w:rPr>
          <w:lang w:val="es-PE"/>
        </w:rPr>
      </w:pPr>
      <w:r>
        <w:t>Claridad de la visión estratégica de la organización.</w:t>
      </w:r>
    </w:p>
    <w:p w14:paraId="67286E8D" w14:textId="77777777" w:rsidR="004B1135" w:rsidRPr="004B1135" w:rsidRDefault="004B1135" w:rsidP="004B1135">
      <w:pPr>
        <w:pStyle w:val="Sinespaciado"/>
        <w:numPr>
          <w:ilvl w:val="0"/>
          <w:numId w:val="17"/>
        </w:numPr>
        <w:rPr>
          <w:lang w:val="es-PE"/>
        </w:rPr>
      </w:pPr>
      <w:r>
        <w:t>La debida comprensión de un entorno sumamente cambiante y competitivo.</w:t>
      </w:r>
    </w:p>
    <w:p w14:paraId="4639E1F5" w14:textId="77777777" w:rsidR="004B1135" w:rsidRPr="004B1135" w:rsidRDefault="004B1135" w:rsidP="004B1135">
      <w:pPr>
        <w:pStyle w:val="Sinespaciado"/>
        <w:numPr>
          <w:ilvl w:val="0"/>
          <w:numId w:val="17"/>
        </w:numPr>
        <w:rPr>
          <w:lang w:val="es-PE"/>
        </w:rPr>
      </w:pPr>
      <w:r>
        <w:t>El enfoque dirigido, mediante objetivos a largo plazo, a lo que tendrá importancia estratégica para la organización en un futuro.</w:t>
      </w:r>
    </w:p>
    <w:p w14:paraId="771736D2" w14:textId="77777777" w:rsidR="004B1135" w:rsidRPr="004B1135" w:rsidRDefault="004B1135" w:rsidP="004B1135">
      <w:pPr>
        <w:pStyle w:val="Sinespaciado"/>
        <w:numPr>
          <w:ilvl w:val="0"/>
          <w:numId w:val="17"/>
        </w:numPr>
        <w:rPr>
          <w:lang w:val="es-PE"/>
        </w:rPr>
      </w:pPr>
      <w:r>
        <w:t>Un comportamiento proactivo frente a los elementos del entorno externo, de modo independiente al de los del entrono interno.</w:t>
      </w:r>
    </w:p>
    <w:p w14:paraId="413DBA7A" w14:textId="77777777" w:rsidR="004B1135" w:rsidRPr="004B1135" w:rsidRDefault="004B1135" w:rsidP="004B1135">
      <w:pPr>
        <w:pStyle w:val="Sinespaciado"/>
        <w:numPr>
          <w:ilvl w:val="0"/>
          <w:numId w:val="17"/>
        </w:numPr>
        <w:rPr>
          <w:lang w:val="es-PE"/>
        </w:rPr>
      </w:pPr>
      <w:r>
        <w:t>U</w:t>
      </w:r>
      <w:r>
        <w:t>n comportamiento sistémico y holístico que involucre a toda la organización.</w:t>
      </w:r>
    </w:p>
    <w:p w14:paraId="6483005E" w14:textId="601AA7BF" w:rsidR="004B1135" w:rsidRPr="005F62A9" w:rsidRDefault="004B1135" w:rsidP="004B1135">
      <w:pPr>
        <w:pStyle w:val="Sinespaciado"/>
        <w:numPr>
          <w:ilvl w:val="0"/>
          <w:numId w:val="17"/>
        </w:numPr>
        <w:rPr>
          <w:lang w:val="es-PE"/>
        </w:rPr>
      </w:pPr>
      <w:r>
        <w:t>La interdependencia con el entorno externo.</w:t>
      </w:r>
    </w:p>
    <w:p w14:paraId="79A22F63" w14:textId="5E00E379" w:rsidR="005F62A9" w:rsidRDefault="005F62A9" w:rsidP="005F62A9">
      <w:pPr>
        <w:pStyle w:val="Sinespaciado"/>
      </w:pPr>
    </w:p>
    <w:p w14:paraId="5B0C840E" w14:textId="642D0411" w:rsidR="005F62A9" w:rsidRDefault="005F62A9" w:rsidP="005F62A9">
      <w:pPr>
        <w:pStyle w:val="Ttulo2"/>
        <w:rPr>
          <w:kern w:val="0"/>
        </w:rPr>
      </w:pPr>
      <w:r>
        <w:t>IMPORTANCIA E IMPACTO DE LA APLICACIÓN DE LA PLANIFICACIÓN ESTRATÉGICA</w:t>
      </w:r>
    </w:p>
    <w:p w14:paraId="63237232" w14:textId="77777777" w:rsidR="005F62A9" w:rsidRPr="005F62A9" w:rsidRDefault="005F62A9" w:rsidP="005F62A9">
      <w:pPr>
        <w:pStyle w:val="Sinespaciado"/>
      </w:pPr>
      <w:bookmarkStart w:id="0" w:name="_GoBack"/>
      <w:bookmarkEnd w:id="0"/>
    </w:p>
    <w:sdt>
      <w:sdtPr>
        <w:rPr>
          <w:rFonts w:asciiTheme="minorHAnsi" w:eastAsiaTheme="minorEastAsia" w:hAnsiTheme="minorHAnsi" w:cstheme="minorBidi"/>
          <w:lang w:val="es-PE"/>
        </w:rPr>
        <w:id w:val="62297111"/>
        <w:docPartObj>
          <w:docPartGallery w:val="Bibliographies"/>
          <w:docPartUnique/>
        </w:docPartObj>
      </w:sdtPr>
      <w:sdtEndPr/>
      <w:sdtContent>
        <w:p w14:paraId="4D77BAE3" w14:textId="77777777" w:rsidR="00E81978" w:rsidRPr="00F93791" w:rsidRDefault="005D3A03">
          <w:pPr>
            <w:pStyle w:val="Ttulodeseccin"/>
            <w:rPr>
              <w:lang w:val="es-PE"/>
            </w:rPr>
          </w:pPr>
          <w:r w:rsidRPr="00F93791">
            <w:rPr>
              <w:lang w:val="es-PE" w:bidi="es-ES"/>
            </w:rPr>
            <w:t>Referencias</w:t>
          </w:r>
        </w:p>
        <w:p w14:paraId="05497434" w14:textId="77777777" w:rsidR="00040706" w:rsidRPr="00F93791" w:rsidRDefault="00C31D30" w:rsidP="00040706">
          <w:pPr>
            <w:pStyle w:val="Bibliografa"/>
            <w:rPr>
              <w:lang w:val="es-PE"/>
            </w:rPr>
          </w:pPr>
          <w:r w:rsidRPr="00F93791">
            <w:rPr>
              <w:lang w:val="es-PE" w:bidi="es-ES"/>
            </w:rPr>
            <w:fldChar w:fldCharType="begin"/>
          </w:r>
          <w:r w:rsidRPr="00F93791">
            <w:rPr>
              <w:lang w:val="es-PE" w:bidi="es-ES"/>
            </w:rPr>
            <w:instrText xml:space="preserve"> BIBLIOGRAPHY </w:instrText>
          </w:r>
          <w:r w:rsidRPr="00F93791">
            <w:rPr>
              <w:lang w:val="es-PE" w:bidi="es-ES"/>
            </w:rPr>
            <w:fldChar w:fldCharType="separate"/>
          </w:r>
          <w:r w:rsidR="00040706" w:rsidRPr="00F93791">
            <w:rPr>
              <w:lang w:val="es-PE"/>
            </w:rPr>
            <w:t xml:space="preserve">Apellidos, n. s. (Año). Título del artículo. </w:t>
          </w:r>
          <w:r w:rsidR="00040706" w:rsidRPr="00F93791">
            <w:rPr>
              <w:i/>
              <w:iCs/>
              <w:lang w:val="es-PE"/>
            </w:rPr>
            <w:t>Título del diario</w:t>
          </w:r>
          <w:r w:rsidR="00040706" w:rsidRPr="00F93791">
            <w:rPr>
              <w:lang w:val="es-PE"/>
            </w:rPr>
            <w:t>, Páginas desde - hasta.</w:t>
          </w:r>
        </w:p>
        <w:p w14:paraId="6DFBAB48" w14:textId="77777777" w:rsidR="00E81978" w:rsidRPr="00F93791" w:rsidRDefault="00040706" w:rsidP="00040706">
          <w:pPr>
            <w:pStyle w:val="Bibliografa"/>
            <w:rPr>
              <w:lang w:val="es-PE"/>
            </w:rPr>
          </w:pPr>
          <w:r w:rsidRPr="00F93791">
            <w:rPr>
              <w:lang w:val="es-PE"/>
            </w:rPr>
            <w:t xml:space="preserve">Apellidos, n. s. (Año). </w:t>
          </w:r>
          <w:r w:rsidRPr="00F93791">
            <w:rPr>
              <w:i/>
              <w:iCs/>
              <w:lang w:val="es-PE"/>
            </w:rPr>
            <w:t>Título del libro.</w:t>
          </w:r>
          <w:r w:rsidRPr="00F93791">
            <w:rPr>
              <w:lang w:val="es-PE"/>
            </w:rPr>
            <w:t xml:space="preserve"> Nombre de la ciudad: Nombre del editor.</w:t>
          </w:r>
          <w:r w:rsidR="00C31D30" w:rsidRPr="00F93791">
            <w:rPr>
              <w:b/>
              <w:lang w:val="es-PE" w:bidi="es-ES"/>
            </w:rPr>
            <w:fldChar w:fldCharType="end"/>
          </w:r>
        </w:p>
      </w:sdtContent>
    </w:sdt>
    <w:sdt>
      <w:sdtPr>
        <w:rPr>
          <w:lang w:val="es-PE"/>
        </w:rPr>
        <w:alias w:val="Título de las notas al pie:"/>
        <w:tag w:val="Título de las notas al pie:"/>
        <w:id w:val="-1680037918"/>
        <w:placeholder>
          <w:docPart w:val="B24D9C09C5944BD59C9835A984F8F200"/>
        </w:placeholder>
        <w:temporary/>
        <w:showingPlcHdr/>
        <w15:appearance w15:val="hidden"/>
      </w:sdtPr>
      <w:sdtEndPr/>
      <w:sdtContent>
        <w:p w14:paraId="6AE6D26E" w14:textId="77777777" w:rsidR="00E81978" w:rsidRPr="00F93791" w:rsidRDefault="005D3A03">
          <w:pPr>
            <w:pStyle w:val="Ttulodeseccin"/>
            <w:rPr>
              <w:lang w:val="es-PE"/>
            </w:rPr>
          </w:pPr>
          <w:r w:rsidRPr="00F93791">
            <w:rPr>
              <w:lang w:val="es-PE" w:bidi="es-ES"/>
            </w:rPr>
            <w:t>Notas al pie</w:t>
          </w:r>
        </w:p>
      </w:sdtContent>
    </w:sdt>
    <w:p w14:paraId="3423A7BE" w14:textId="77777777" w:rsidR="00E81978" w:rsidRPr="00F93791" w:rsidRDefault="005D3A03">
      <w:pPr>
        <w:rPr>
          <w:lang w:val="es-PE"/>
        </w:rPr>
      </w:pPr>
      <w:r w:rsidRPr="00F93791">
        <w:rPr>
          <w:rStyle w:val="Refdenotaalpie"/>
          <w:lang w:val="es-PE" w:bidi="es-ES"/>
        </w:rPr>
        <w:t>1</w:t>
      </w:r>
      <w:sdt>
        <w:sdtPr>
          <w:rPr>
            <w:lang w:val="es-PE"/>
          </w:rPr>
          <w:alias w:val="Texto de las notas al pie:"/>
          <w:tag w:val="Texto de las notas al pie:"/>
          <w:id w:val="1069077422"/>
          <w:placeholder>
            <w:docPart w:val="4B13CEC32DB646B1A9B8B93125E02FCD"/>
          </w:placeholder>
          <w:temporary/>
          <w:showingPlcHdr/>
          <w15:appearance w15:val="hidden"/>
          <w:text/>
        </w:sdtPr>
        <w:sdtEndPr>
          <w:rPr>
            <w:rStyle w:val="Refdenotaalpie"/>
            <w:vertAlign w:val="superscript"/>
          </w:rPr>
        </w:sdtEndPr>
        <w:sdtContent>
          <w:r w:rsidRPr="00F93791">
            <w:rPr>
              <w:lang w:val="es-PE" w:bidi="es-ES"/>
            </w:rPr>
            <w:t xml:space="preserve">[Agregue notas al pie, si corresponde, en su </w:t>
          </w:r>
          <w:r w:rsidR="00FA473C" w:rsidRPr="00F93791">
            <w:rPr>
              <w:lang w:val="es-PE" w:bidi="es-ES"/>
            </w:rPr>
            <w:t>propia página después de las referencias.</w:t>
          </w:r>
          <w:r w:rsidRPr="00F93791">
            <w:rPr>
              <w:lang w:val="es-PE" w:bidi="es-ES"/>
            </w:rPr>
            <w:t xml:space="preserve"> Para los requisitos de formato de APA, simplemente escriba sus </w:t>
          </w:r>
          <w:r w:rsidR="00FA473C" w:rsidRPr="00F93791">
            <w:rPr>
              <w:lang w:val="es-PE" w:bidi="es-ES"/>
            </w:rPr>
            <w:t xml:space="preserve">propias referencias y notas al pie. </w:t>
          </w:r>
          <w:r w:rsidRPr="00F93791">
            <w:rPr>
              <w:lang w:val="es-PE" w:bidi="es-ES"/>
            </w:rPr>
            <w:t>Para dar formato a una referencia de nota al pie, seleccione el número y, después, en la Galería</w:t>
          </w:r>
          <w:r w:rsidR="00FA473C" w:rsidRPr="00F93791">
            <w:rPr>
              <w:lang w:val="es-PE" w:bidi="es-ES"/>
            </w:rPr>
            <w:t xml:space="preserve"> de estilos de la pestaña Inicio, haga clic en Referencia de nota al pie. </w:t>
          </w:r>
          <w:r w:rsidRPr="00F93791">
            <w:rPr>
              <w:lang w:val="es-PE" w:bidi="es-ES"/>
            </w:rPr>
            <w:t>En el cuerpo de una nota al pie, como en este ejemplo,</w:t>
          </w:r>
          <w:r w:rsidR="00FA473C" w:rsidRPr="00F93791">
            <w:rPr>
              <w:lang w:val="es-PE" w:bidi="es-ES"/>
            </w:rPr>
            <w:t>se usa el estilo de texto Normal.</w:t>
          </w:r>
          <w:r w:rsidRPr="00F93791">
            <w:rPr>
              <w:lang w:val="es-PE" w:bidi="es-ES"/>
            </w:rPr>
            <w:t xml:space="preserve"> </w:t>
          </w:r>
          <w:r w:rsidR="00FA473C" w:rsidRPr="00F93791">
            <w:rPr>
              <w:rStyle w:val="nfasis"/>
              <w:lang w:val="es-PE" w:bidi="es-ES"/>
            </w:rPr>
            <w:t xml:space="preserve">(Nota: </w:t>
          </w:r>
          <w:r w:rsidRPr="00F93791">
            <w:rPr>
              <w:rStyle w:val="nfasis"/>
              <w:lang w:val="es-PE" w:bidi="es-ES"/>
            </w:rPr>
            <w:t>Si elimina esta nota al pie de ejemplo, no se olvide de eliminar</w:t>
          </w:r>
          <w:r w:rsidR="00FA473C" w:rsidRPr="00F93791">
            <w:rPr>
              <w:rStyle w:val="nfasis"/>
              <w:lang w:val="es-PE" w:bidi="es-ES"/>
            </w:rPr>
            <w:t>también su referencia en el texto.</w:t>
          </w:r>
          <w:r w:rsidRPr="00F93791">
            <w:rPr>
              <w:rStyle w:val="nfasis"/>
              <w:lang w:val="es-PE" w:bidi="es-ES"/>
            </w:rPr>
            <w:t xml:space="preserve"> Está al final del párrafo Título 2 de ejemplo de la primera página del contenido del cuerpo de esta plantilla)</w:t>
          </w:r>
          <w:r w:rsidRPr="00F93791">
            <w:rPr>
              <w:lang w:val="es-PE" w:bidi="es-ES"/>
            </w:rPr>
            <w:t>.]</w:t>
          </w:r>
        </w:sdtContent>
      </w:sdt>
    </w:p>
    <w:p w14:paraId="56E6FF83" w14:textId="77777777" w:rsidR="00E81978" w:rsidRPr="00F93791" w:rsidRDefault="005D3A03">
      <w:pPr>
        <w:pStyle w:val="Ttulodeseccin"/>
        <w:rPr>
          <w:lang w:val="es-PE"/>
        </w:rPr>
      </w:pPr>
      <w:r w:rsidRPr="00F93791">
        <w:rPr>
          <w:lang w:val="es-PE" w:bidi="es-ES"/>
        </w:rPr>
        <w:lastRenderedPageBreak/>
        <w:t>Tablas</w:t>
      </w:r>
    </w:p>
    <w:p w14:paraId="76E5161C" w14:textId="77777777" w:rsidR="00E81978" w:rsidRPr="00F93791" w:rsidRDefault="005D3A03">
      <w:pPr>
        <w:pStyle w:val="Sinespaciado"/>
        <w:rPr>
          <w:lang w:val="es-PE"/>
        </w:rPr>
      </w:pPr>
      <w:r w:rsidRPr="00F93791">
        <w:rPr>
          <w:lang w:val="es-PE" w:bidi="es-ES"/>
        </w:rPr>
        <w:t>Tabla 1</w:t>
      </w:r>
    </w:p>
    <w:sdt>
      <w:sdtPr>
        <w:rPr>
          <w:lang w:val="es-PE"/>
        </w:rPr>
        <w:alias w:val="Título de tabla:"/>
        <w:tag w:val="Título de tabla:"/>
        <w:id w:val="1042324137"/>
        <w:placeholder>
          <w:docPart w:val="DCFF121028C94587A14CB52201FABCF6"/>
        </w:placeholder>
        <w:temporary/>
        <w:showingPlcHdr/>
        <w15:appearance w15:val="hidden"/>
        <w:text/>
      </w:sdtPr>
      <w:sdtEndPr/>
      <w:sdtContent>
        <w:p w14:paraId="4D8E21FD" w14:textId="77777777" w:rsidR="00E81978" w:rsidRPr="00F93791" w:rsidRDefault="005D3A03" w:rsidP="00C0601E">
          <w:pPr>
            <w:pStyle w:val="Sinespaciado"/>
            <w:rPr>
              <w:rStyle w:val="nfasis"/>
              <w:i w:val="0"/>
              <w:iCs w:val="0"/>
              <w:lang w:val="es-PE"/>
            </w:rPr>
          </w:pPr>
          <w:r w:rsidRPr="00F93791">
            <w:rPr>
              <w:lang w:val="es-PE"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F93791" w14:paraId="4F0050C3" w14:textId="77777777" w:rsidTr="00026E1D">
        <w:trPr>
          <w:cnfStyle w:val="100000000000" w:firstRow="1" w:lastRow="0" w:firstColumn="0" w:lastColumn="0" w:oddVBand="0" w:evenVBand="0" w:oddHBand="0" w:evenHBand="0" w:firstRowFirstColumn="0" w:firstRowLastColumn="0" w:lastRowFirstColumn="0" w:lastRowLastColumn="0"/>
        </w:trPr>
        <w:sdt>
          <w:sdtPr>
            <w:rPr>
              <w:lang w:val="es-PE"/>
            </w:rPr>
            <w:alias w:val="Encabezado de columna 1:"/>
            <w:tag w:val="Encabezado de columna 1:"/>
            <w:id w:val="1128514005"/>
            <w:placeholder>
              <w:docPart w:val="B3E12BEF69764636B9690F91E45740CF"/>
            </w:placeholder>
            <w:temporary/>
            <w:showingPlcHdr/>
            <w15:appearance w15:val="hidden"/>
          </w:sdtPr>
          <w:sdtEndPr/>
          <w:sdtContent>
            <w:tc>
              <w:tcPr>
                <w:tcW w:w="2127" w:type="dxa"/>
              </w:tcPr>
              <w:p w14:paraId="60BABD73" w14:textId="77777777" w:rsidR="00E6004D" w:rsidRPr="00F93791" w:rsidRDefault="00E6004D" w:rsidP="00BF4184">
                <w:pPr>
                  <w:rPr>
                    <w:lang w:val="es-PE"/>
                  </w:rPr>
                </w:pPr>
                <w:r w:rsidRPr="00F93791">
                  <w:rPr>
                    <w:lang w:val="es-PE" w:bidi="es-ES"/>
                  </w:rPr>
                  <w:t>Encabezado de columna</w:t>
                </w:r>
              </w:p>
            </w:tc>
          </w:sdtContent>
        </w:sdt>
        <w:sdt>
          <w:sdtPr>
            <w:rPr>
              <w:lang w:val="es-PE"/>
            </w:rPr>
            <w:alias w:val="Encabezado de columna 2:"/>
            <w:tag w:val="Encabezado de columna 2:"/>
            <w:id w:val="-477000835"/>
            <w:placeholder>
              <w:docPart w:val="96D20F0CC65E41CEA99141CA44608C42"/>
            </w:placeholder>
            <w:temporary/>
            <w:showingPlcHdr/>
            <w15:appearance w15:val="hidden"/>
          </w:sdtPr>
          <w:sdtEndPr/>
          <w:sdtContent>
            <w:tc>
              <w:tcPr>
                <w:tcW w:w="1701" w:type="dxa"/>
              </w:tcPr>
              <w:p w14:paraId="7702DD1C" w14:textId="77777777" w:rsidR="00E6004D" w:rsidRPr="00F93791" w:rsidRDefault="00E6004D" w:rsidP="00BF4184">
                <w:pPr>
                  <w:rPr>
                    <w:lang w:val="es-PE"/>
                  </w:rPr>
                </w:pPr>
                <w:r w:rsidRPr="00F93791">
                  <w:rPr>
                    <w:lang w:val="es-PE" w:bidi="es-ES"/>
                  </w:rPr>
                  <w:t>Encabezado de columna</w:t>
                </w:r>
              </w:p>
            </w:tc>
          </w:sdtContent>
        </w:sdt>
        <w:sdt>
          <w:sdtPr>
            <w:rPr>
              <w:lang w:val="es-PE"/>
            </w:rPr>
            <w:alias w:val="Encabezado de columna 3:"/>
            <w:tag w:val="Encabezado de columna 3:"/>
            <w:id w:val="1425763633"/>
            <w:placeholder>
              <w:docPart w:val="9D214D70272044D7805B6822087FD24B"/>
            </w:placeholder>
            <w:temporary/>
            <w:showingPlcHdr/>
            <w15:appearance w15:val="hidden"/>
          </w:sdtPr>
          <w:sdtEndPr/>
          <w:sdtContent>
            <w:tc>
              <w:tcPr>
                <w:tcW w:w="1701" w:type="dxa"/>
              </w:tcPr>
              <w:p w14:paraId="43E9706F" w14:textId="77777777" w:rsidR="00E6004D" w:rsidRPr="00F93791" w:rsidRDefault="00E6004D" w:rsidP="00BF4184">
                <w:pPr>
                  <w:rPr>
                    <w:lang w:val="es-PE"/>
                  </w:rPr>
                </w:pPr>
                <w:r w:rsidRPr="00F93791">
                  <w:rPr>
                    <w:lang w:val="es-PE" w:bidi="es-ES"/>
                  </w:rPr>
                  <w:t>Encabezado de columna</w:t>
                </w:r>
              </w:p>
            </w:tc>
          </w:sdtContent>
        </w:sdt>
        <w:sdt>
          <w:sdtPr>
            <w:rPr>
              <w:lang w:val="es-PE"/>
            </w:rPr>
            <w:alias w:val="Encabezado de columna 4:"/>
            <w:tag w:val="Encabezado de columna 4:"/>
            <w:id w:val="-1292590422"/>
            <w:placeholder>
              <w:docPart w:val="0DC6F7DF920D4FED8D1E48300687BBDA"/>
            </w:placeholder>
            <w:temporary/>
            <w:showingPlcHdr/>
            <w15:appearance w15:val="hidden"/>
          </w:sdtPr>
          <w:sdtEndPr/>
          <w:sdtContent>
            <w:tc>
              <w:tcPr>
                <w:tcW w:w="1701" w:type="dxa"/>
              </w:tcPr>
              <w:p w14:paraId="6D8B3680" w14:textId="77777777" w:rsidR="00E6004D" w:rsidRPr="00F93791" w:rsidRDefault="00E6004D" w:rsidP="00BF4184">
                <w:pPr>
                  <w:rPr>
                    <w:lang w:val="es-PE"/>
                  </w:rPr>
                </w:pPr>
                <w:r w:rsidRPr="00F93791">
                  <w:rPr>
                    <w:lang w:val="es-PE" w:bidi="es-ES"/>
                  </w:rPr>
                  <w:t>Encabezado de columna</w:t>
                </w:r>
              </w:p>
            </w:tc>
          </w:sdtContent>
        </w:sdt>
        <w:sdt>
          <w:sdtPr>
            <w:rPr>
              <w:lang w:val="es-PE"/>
            </w:rPr>
            <w:alias w:val="Encabezado de columna 5:"/>
            <w:tag w:val="Encabezado de columna 5:"/>
            <w:id w:val="-531649396"/>
            <w:placeholder>
              <w:docPart w:val="EB2393A5A28147F4AD35E4E5487891E5"/>
            </w:placeholder>
            <w:temporary/>
            <w:showingPlcHdr/>
            <w15:appearance w15:val="hidden"/>
          </w:sdtPr>
          <w:sdtEndPr/>
          <w:sdtContent>
            <w:tc>
              <w:tcPr>
                <w:tcW w:w="1796" w:type="dxa"/>
              </w:tcPr>
              <w:p w14:paraId="10B6C716" w14:textId="77777777" w:rsidR="00E6004D" w:rsidRPr="00F93791" w:rsidRDefault="00E6004D" w:rsidP="00BF4184">
                <w:pPr>
                  <w:rPr>
                    <w:lang w:val="es-PE"/>
                  </w:rPr>
                </w:pPr>
                <w:r w:rsidRPr="00F93791">
                  <w:rPr>
                    <w:lang w:val="es-PE" w:bidi="es-ES"/>
                  </w:rPr>
                  <w:t>Encabezado de columna</w:t>
                </w:r>
              </w:p>
            </w:tc>
          </w:sdtContent>
        </w:sdt>
      </w:tr>
      <w:tr w:rsidR="00E6004D" w:rsidRPr="00F93791" w14:paraId="5282DAF0" w14:textId="77777777" w:rsidTr="00026E1D">
        <w:sdt>
          <w:sdtPr>
            <w:rPr>
              <w:lang w:val="es-PE"/>
            </w:rPr>
            <w:alias w:val="Encabezado de fila:"/>
            <w:tag w:val="Encabezado de fila:"/>
            <w:id w:val="-2069871036"/>
            <w:placeholder>
              <w:docPart w:val="ABD389383120440BB0AF8C86726A0AE5"/>
            </w:placeholder>
            <w:temporary/>
            <w:showingPlcHdr/>
            <w15:appearance w15:val="hidden"/>
          </w:sdtPr>
          <w:sdtEndPr/>
          <w:sdtContent>
            <w:tc>
              <w:tcPr>
                <w:tcW w:w="2127" w:type="dxa"/>
              </w:tcPr>
              <w:p w14:paraId="5A272467"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1626080037"/>
            <w:placeholder>
              <w:docPart w:val="A0B00C35902F4C38B9EEABD57E204B2E"/>
            </w:placeholder>
            <w:temporary/>
            <w:showingPlcHdr/>
            <w15:appearance w15:val="hidden"/>
          </w:sdtPr>
          <w:sdtEndPr/>
          <w:sdtContent>
            <w:tc>
              <w:tcPr>
                <w:tcW w:w="1701" w:type="dxa"/>
              </w:tcPr>
              <w:p w14:paraId="2AAC5BE9"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1326245292"/>
            <w:placeholder>
              <w:docPart w:val="AC2DDA58D7DE4791B038C841AD6FD01D"/>
            </w:placeholder>
            <w:temporary/>
            <w:showingPlcHdr/>
            <w15:appearance w15:val="hidden"/>
          </w:sdtPr>
          <w:sdtEndPr/>
          <w:sdtContent>
            <w:tc>
              <w:tcPr>
                <w:tcW w:w="1701" w:type="dxa"/>
              </w:tcPr>
              <w:p w14:paraId="314EC0FA"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1701724"/>
            <w:placeholder>
              <w:docPart w:val="5A965E65354445BFAAF3C8F448C2E85B"/>
            </w:placeholder>
            <w:temporary/>
            <w:showingPlcHdr/>
            <w15:appearance w15:val="hidden"/>
          </w:sdtPr>
          <w:sdtEndPr/>
          <w:sdtContent>
            <w:tc>
              <w:tcPr>
                <w:tcW w:w="1701" w:type="dxa"/>
              </w:tcPr>
              <w:p w14:paraId="354E0DAA"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1607620690"/>
            <w:placeholder>
              <w:docPart w:val="F691808E5ECA4DC6B8526478D84C4AEB"/>
            </w:placeholder>
            <w:temporary/>
            <w:showingPlcHdr/>
            <w15:appearance w15:val="hidden"/>
          </w:sdtPr>
          <w:sdtEndPr/>
          <w:sdtContent>
            <w:tc>
              <w:tcPr>
                <w:tcW w:w="1796" w:type="dxa"/>
              </w:tcPr>
              <w:p w14:paraId="0E6EFA3E" w14:textId="77777777" w:rsidR="00E6004D" w:rsidRPr="00F93791" w:rsidRDefault="00E6004D" w:rsidP="00BF4184">
                <w:pPr>
                  <w:rPr>
                    <w:lang w:val="es-PE"/>
                  </w:rPr>
                </w:pPr>
                <w:r w:rsidRPr="00F93791">
                  <w:rPr>
                    <w:lang w:val="es-PE" w:bidi="es-ES"/>
                  </w:rPr>
                  <w:t>123</w:t>
                </w:r>
              </w:p>
            </w:tc>
          </w:sdtContent>
        </w:sdt>
      </w:tr>
      <w:tr w:rsidR="00E6004D" w:rsidRPr="00F93791" w14:paraId="2D89F7D0" w14:textId="77777777" w:rsidTr="00026E1D">
        <w:sdt>
          <w:sdtPr>
            <w:rPr>
              <w:lang w:val="es-PE"/>
            </w:rPr>
            <w:alias w:val="Encabezado de fila:"/>
            <w:tag w:val="Encabezado de fila:"/>
            <w:id w:val="-631786698"/>
            <w:placeholder>
              <w:docPart w:val="18950A5DDB0E43B3A5344B9A2ACF9FBD"/>
            </w:placeholder>
            <w:temporary/>
            <w:showingPlcHdr/>
            <w15:appearance w15:val="hidden"/>
          </w:sdtPr>
          <w:sdtEndPr/>
          <w:sdtContent>
            <w:tc>
              <w:tcPr>
                <w:tcW w:w="2127" w:type="dxa"/>
              </w:tcPr>
              <w:p w14:paraId="01160ECB"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3589260"/>
            <w:placeholder>
              <w:docPart w:val="89FCDD3167E743B1A24C5C3514347C04"/>
            </w:placeholder>
            <w:temporary/>
            <w:showingPlcHdr/>
            <w15:appearance w15:val="hidden"/>
          </w:sdtPr>
          <w:sdtEndPr/>
          <w:sdtContent>
            <w:tc>
              <w:tcPr>
                <w:tcW w:w="1701" w:type="dxa"/>
              </w:tcPr>
              <w:p w14:paraId="464240E9"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982615618"/>
            <w:placeholder>
              <w:docPart w:val="4A29EE81C3504DD9B27776EB7D0FC348"/>
            </w:placeholder>
            <w:temporary/>
            <w:showingPlcHdr/>
            <w15:appearance w15:val="hidden"/>
          </w:sdtPr>
          <w:sdtEndPr/>
          <w:sdtContent>
            <w:tc>
              <w:tcPr>
                <w:tcW w:w="1701" w:type="dxa"/>
              </w:tcPr>
              <w:p w14:paraId="76C10934"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1459300509"/>
            <w:placeholder>
              <w:docPart w:val="6651FD13857B46D3B0C45EFE450A8BB4"/>
            </w:placeholder>
            <w:temporary/>
            <w:showingPlcHdr/>
            <w15:appearance w15:val="hidden"/>
          </w:sdtPr>
          <w:sdtEndPr/>
          <w:sdtContent>
            <w:tc>
              <w:tcPr>
                <w:tcW w:w="1701" w:type="dxa"/>
              </w:tcPr>
              <w:p w14:paraId="668AFE08"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1069851301"/>
            <w:placeholder>
              <w:docPart w:val="434A255B156C472D839035F6557866FA"/>
            </w:placeholder>
            <w:temporary/>
            <w:showingPlcHdr/>
            <w15:appearance w15:val="hidden"/>
          </w:sdtPr>
          <w:sdtEndPr/>
          <w:sdtContent>
            <w:tc>
              <w:tcPr>
                <w:tcW w:w="1796" w:type="dxa"/>
              </w:tcPr>
              <w:p w14:paraId="7D4079B4" w14:textId="77777777" w:rsidR="00E6004D" w:rsidRPr="00F93791" w:rsidRDefault="00E6004D" w:rsidP="00BF4184">
                <w:pPr>
                  <w:rPr>
                    <w:lang w:val="es-PE"/>
                  </w:rPr>
                </w:pPr>
                <w:r w:rsidRPr="00F93791">
                  <w:rPr>
                    <w:lang w:val="es-PE" w:bidi="es-ES"/>
                  </w:rPr>
                  <w:t>456</w:t>
                </w:r>
              </w:p>
            </w:tc>
          </w:sdtContent>
        </w:sdt>
      </w:tr>
      <w:tr w:rsidR="00E6004D" w:rsidRPr="00F93791" w14:paraId="78E3ADE6" w14:textId="77777777" w:rsidTr="00026E1D">
        <w:sdt>
          <w:sdtPr>
            <w:rPr>
              <w:lang w:val="es-PE"/>
            </w:rPr>
            <w:alias w:val="Encabezado de fila:"/>
            <w:tag w:val="Encabezado de fila:"/>
            <w:id w:val="2007858907"/>
            <w:placeholder>
              <w:docPart w:val="16134098DB4941B19A67F6BA02AFC3BC"/>
            </w:placeholder>
            <w:temporary/>
            <w:showingPlcHdr/>
            <w15:appearance w15:val="hidden"/>
          </w:sdtPr>
          <w:sdtEndPr/>
          <w:sdtContent>
            <w:tc>
              <w:tcPr>
                <w:tcW w:w="2127" w:type="dxa"/>
              </w:tcPr>
              <w:p w14:paraId="20F49F23"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143091368"/>
            <w:placeholder>
              <w:docPart w:val="0B21E2376A0A4359A9CFAC5A128A00C0"/>
            </w:placeholder>
            <w:temporary/>
            <w:showingPlcHdr/>
            <w15:appearance w15:val="hidden"/>
          </w:sdtPr>
          <w:sdtEndPr/>
          <w:sdtContent>
            <w:tc>
              <w:tcPr>
                <w:tcW w:w="1701" w:type="dxa"/>
              </w:tcPr>
              <w:p w14:paraId="6389BA82"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961350932"/>
            <w:placeholder>
              <w:docPart w:val="64A7DCC8047C47EC9A3EF6666E26F78C"/>
            </w:placeholder>
            <w:temporary/>
            <w:showingPlcHdr/>
            <w15:appearance w15:val="hidden"/>
          </w:sdtPr>
          <w:sdtEndPr/>
          <w:sdtContent>
            <w:tc>
              <w:tcPr>
                <w:tcW w:w="1701" w:type="dxa"/>
              </w:tcPr>
              <w:p w14:paraId="35C5014B"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2023539032"/>
            <w:placeholder>
              <w:docPart w:val="E6EF9F07678D4EB79E7670C68ED489C3"/>
            </w:placeholder>
            <w:temporary/>
            <w:showingPlcHdr/>
            <w15:appearance w15:val="hidden"/>
          </w:sdtPr>
          <w:sdtEndPr/>
          <w:sdtContent>
            <w:tc>
              <w:tcPr>
                <w:tcW w:w="1701" w:type="dxa"/>
              </w:tcPr>
              <w:p w14:paraId="61CF5B95"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1358728049"/>
            <w:placeholder>
              <w:docPart w:val="59F44C9B6FB549F5AE7483FA90B808AE"/>
            </w:placeholder>
            <w:temporary/>
            <w:showingPlcHdr/>
            <w15:appearance w15:val="hidden"/>
          </w:sdtPr>
          <w:sdtEndPr/>
          <w:sdtContent>
            <w:tc>
              <w:tcPr>
                <w:tcW w:w="1796" w:type="dxa"/>
              </w:tcPr>
              <w:p w14:paraId="6AF94BF4" w14:textId="77777777" w:rsidR="00E6004D" w:rsidRPr="00F93791" w:rsidRDefault="00E6004D" w:rsidP="00BF4184">
                <w:pPr>
                  <w:rPr>
                    <w:lang w:val="es-PE"/>
                  </w:rPr>
                </w:pPr>
                <w:r w:rsidRPr="00F93791">
                  <w:rPr>
                    <w:lang w:val="es-PE" w:bidi="es-ES"/>
                  </w:rPr>
                  <w:t>789</w:t>
                </w:r>
              </w:p>
            </w:tc>
          </w:sdtContent>
        </w:sdt>
      </w:tr>
      <w:tr w:rsidR="00E6004D" w:rsidRPr="00F93791" w14:paraId="79DF2B8D" w14:textId="77777777" w:rsidTr="00026E1D">
        <w:sdt>
          <w:sdtPr>
            <w:rPr>
              <w:lang w:val="es-PE"/>
            </w:rPr>
            <w:alias w:val="Encabezado de fila:"/>
            <w:tag w:val="Encabezado de fila:"/>
            <w:id w:val="-1816319134"/>
            <w:placeholder>
              <w:docPart w:val="5526008961DE4E7D8AECFBD35484AC86"/>
            </w:placeholder>
            <w:temporary/>
            <w:showingPlcHdr/>
            <w15:appearance w15:val="hidden"/>
          </w:sdtPr>
          <w:sdtEndPr/>
          <w:sdtContent>
            <w:tc>
              <w:tcPr>
                <w:tcW w:w="2127" w:type="dxa"/>
              </w:tcPr>
              <w:p w14:paraId="51933DE0"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1126006529"/>
            <w:placeholder>
              <w:docPart w:val="E6579FEC3A8A4FB5BEC51C20DDA657E3"/>
            </w:placeholder>
            <w:temporary/>
            <w:showingPlcHdr/>
            <w15:appearance w15:val="hidden"/>
          </w:sdtPr>
          <w:sdtEndPr/>
          <w:sdtContent>
            <w:tc>
              <w:tcPr>
                <w:tcW w:w="1701" w:type="dxa"/>
              </w:tcPr>
              <w:p w14:paraId="18B994D1"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1664535047"/>
            <w:placeholder>
              <w:docPart w:val="610049AD3CBF4C2DB2185CFE14F20207"/>
            </w:placeholder>
            <w:temporary/>
            <w:showingPlcHdr/>
            <w15:appearance w15:val="hidden"/>
          </w:sdtPr>
          <w:sdtEndPr/>
          <w:sdtContent>
            <w:tc>
              <w:tcPr>
                <w:tcW w:w="1701" w:type="dxa"/>
              </w:tcPr>
              <w:p w14:paraId="228ED29F"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793413143"/>
            <w:placeholder>
              <w:docPart w:val="BD393B26B9634226870B7BF58D79B9B1"/>
            </w:placeholder>
            <w:temporary/>
            <w:showingPlcHdr/>
            <w15:appearance w15:val="hidden"/>
          </w:sdtPr>
          <w:sdtEndPr/>
          <w:sdtContent>
            <w:tc>
              <w:tcPr>
                <w:tcW w:w="1701" w:type="dxa"/>
              </w:tcPr>
              <w:p w14:paraId="5C32D62E" w14:textId="77777777" w:rsidR="00E6004D" w:rsidRPr="00F93791" w:rsidRDefault="00E6004D" w:rsidP="00BF4184">
                <w:pPr>
                  <w:rPr>
                    <w:lang w:val="es-PE"/>
                  </w:rPr>
                </w:pPr>
                <w:r w:rsidRPr="00F93791">
                  <w:rPr>
                    <w:lang w:val="es-PE" w:bidi="es-ES"/>
                  </w:rPr>
                  <w:t>123</w:t>
                </w:r>
              </w:p>
            </w:tc>
          </w:sdtContent>
        </w:sdt>
        <w:sdt>
          <w:sdtPr>
            <w:rPr>
              <w:lang w:val="es-PE"/>
            </w:rPr>
            <w:alias w:val="Datos de tabla:"/>
            <w:tag w:val="Datos de tabla:"/>
            <w:id w:val="-705955148"/>
            <w:placeholder>
              <w:docPart w:val="301CBF63CD63432EAB2D0B7D54EB73D3"/>
            </w:placeholder>
            <w:temporary/>
            <w:showingPlcHdr/>
            <w15:appearance w15:val="hidden"/>
          </w:sdtPr>
          <w:sdtEndPr/>
          <w:sdtContent>
            <w:tc>
              <w:tcPr>
                <w:tcW w:w="1796" w:type="dxa"/>
              </w:tcPr>
              <w:p w14:paraId="254F9A4C" w14:textId="77777777" w:rsidR="00E6004D" w:rsidRPr="00F93791" w:rsidRDefault="00E6004D" w:rsidP="00BF4184">
                <w:pPr>
                  <w:rPr>
                    <w:lang w:val="es-PE"/>
                  </w:rPr>
                </w:pPr>
                <w:r w:rsidRPr="00F93791">
                  <w:rPr>
                    <w:lang w:val="es-PE" w:bidi="es-ES"/>
                  </w:rPr>
                  <w:t>123</w:t>
                </w:r>
              </w:p>
            </w:tc>
          </w:sdtContent>
        </w:sdt>
      </w:tr>
      <w:tr w:rsidR="00E6004D" w:rsidRPr="00F93791" w14:paraId="602FAF55" w14:textId="77777777" w:rsidTr="00026E1D">
        <w:sdt>
          <w:sdtPr>
            <w:rPr>
              <w:lang w:val="es-PE"/>
            </w:rPr>
            <w:alias w:val="Encabezado de fila:"/>
            <w:tag w:val="Encabezado de fila:"/>
            <w:id w:val="1343273948"/>
            <w:placeholder>
              <w:docPart w:val="411A4B91EA0E4FA3A0F7C34B86060D7B"/>
            </w:placeholder>
            <w:temporary/>
            <w:showingPlcHdr/>
            <w15:appearance w15:val="hidden"/>
          </w:sdtPr>
          <w:sdtEndPr/>
          <w:sdtContent>
            <w:tc>
              <w:tcPr>
                <w:tcW w:w="2127" w:type="dxa"/>
              </w:tcPr>
              <w:p w14:paraId="0196A72E"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1340502274"/>
            <w:placeholder>
              <w:docPart w:val="333EA5A75C4E4724BDD29EBD24F88BD5"/>
            </w:placeholder>
            <w:temporary/>
            <w:showingPlcHdr/>
            <w15:appearance w15:val="hidden"/>
          </w:sdtPr>
          <w:sdtEndPr/>
          <w:sdtContent>
            <w:tc>
              <w:tcPr>
                <w:tcW w:w="1701" w:type="dxa"/>
              </w:tcPr>
              <w:p w14:paraId="0B983301"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1123895777"/>
            <w:placeholder>
              <w:docPart w:val="68CAA614A9A04BAFABBCD647C6F3FDAC"/>
            </w:placeholder>
            <w:temporary/>
            <w:showingPlcHdr/>
            <w15:appearance w15:val="hidden"/>
          </w:sdtPr>
          <w:sdtEndPr/>
          <w:sdtContent>
            <w:tc>
              <w:tcPr>
                <w:tcW w:w="1701" w:type="dxa"/>
              </w:tcPr>
              <w:p w14:paraId="68E9760B"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1354022435"/>
            <w:placeholder>
              <w:docPart w:val="D12A2693A8074C708E274BAE265E07F2"/>
            </w:placeholder>
            <w:temporary/>
            <w:showingPlcHdr/>
            <w15:appearance w15:val="hidden"/>
          </w:sdtPr>
          <w:sdtEndPr/>
          <w:sdtContent>
            <w:tc>
              <w:tcPr>
                <w:tcW w:w="1701" w:type="dxa"/>
              </w:tcPr>
              <w:p w14:paraId="5F6270AE" w14:textId="77777777" w:rsidR="00E6004D" w:rsidRPr="00F93791" w:rsidRDefault="00E6004D" w:rsidP="00BF4184">
                <w:pPr>
                  <w:rPr>
                    <w:lang w:val="es-PE"/>
                  </w:rPr>
                </w:pPr>
                <w:r w:rsidRPr="00F93791">
                  <w:rPr>
                    <w:lang w:val="es-PE" w:bidi="es-ES"/>
                  </w:rPr>
                  <w:t>456</w:t>
                </w:r>
              </w:p>
            </w:tc>
          </w:sdtContent>
        </w:sdt>
        <w:sdt>
          <w:sdtPr>
            <w:rPr>
              <w:lang w:val="es-PE"/>
            </w:rPr>
            <w:alias w:val="Datos de tabla:"/>
            <w:tag w:val="Datos de tabla:"/>
            <w:id w:val="1583876576"/>
            <w:placeholder>
              <w:docPart w:val="29497FC2B9CD439199943B6A026FFD4D"/>
            </w:placeholder>
            <w:temporary/>
            <w:showingPlcHdr/>
            <w15:appearance w15:val="hidden"/>
          </w:sdtPr>
          <w:sdtEndPr/>
          <w:sdtContent>
            <w:tc>
              <w:tcPr>
                <w:tcW w:w="1796" w:type="dxa"/>
              </w:tcPr>
              <w:p w14:paraId="5E899BED" w14:textId="77777777" w:rsidR="00E6004D" w:rsidRPr="00F93791" w:rsidRDefault="00E6004D" w:rsidP="00BF4184">
                <w:pPr>
                  <w:rPr>
                    <w:lang w:val="es-PE"/>
                  </w:rPr>
                </w:pPr>
                <w:r w:rsidRPr="00F93791">
                  <w:rPr>
                    <w:lang w:val="es-PE" w:bidi="es-ES"/>
                  </w:rPr>
                  <w:t>456</w:t>
                </w:r>
              </w:p>
            </w:tc>
          </w:sdtContent>
        </w:sdt>
      </w:tr>
      <w:tr w:rsidR="00E6004D" w:rsidRPr="00F93791" w14:paraId="4845F0A0" w14:textId="77777777" w:rsidTr="00026E1D">
        <w:sdt>
          <w:sdtPr>
            <w:rPr>
              <w:lang w:val="es-PE"/>
            </w:rPr>
            <w:alias w:val="Encabezado de fila:"/>
            <w:tag w:val="Encabezado de fila:"/>
            <w:id w:val="-1439600689"/>
            <w:placeholder>
              <w:docPart w:val="68771397C9E34503823652D6F32E5A19"/>
            </w:placeholder>
            <w:temporary/>
            <w:showingPlcHdr/>
            <w15:appearance w15:val="hidden"/>
          </w:sdtPr>
          <w:sdtEndPr/>
          <w:sdtContent>
            <w:tc>
              <w:tcPr>
                <w:tcW w:w="2127" w:type="dxa"/>
              </w:tcPr>
              <w:p w14:paraId="206640B9" w14:textId="77777777" w:rsidR="00E6004D" w:rsidRPr="00F93791" w:rsidRDefault="00E6004D" w:rsidP="00BF4184">
                <w:pPr>
                  <w:rPr>
                    <w:lang w:val="es-PE"/>
                  </w:rPr>
                </w:pPr>
                <w:r w:rsidRPr="00F93791">
                  <w:rPr>
                    <w:lang w:val="es-PE" w:bidi="es-ES"/>
                  </w:rPr>
                  <w:t>Encabezado de fila</w:t>
                </w:r>
              </w:p>
            </w:tc>
          </w:sdtContent>
        </w:sdt>
        <w:sdt>
          <w:sdtPr>
            <w:rPr>
              <w:lang w:val="es-PE"/>
            </w:rPr>
            <w:alias w:val="Datos de tabla:"/>
            <w:tag w:val="Datos de tabla:"/>
            <w:id w:val="-1490947208"/>
            <w:placeholder>
              <w:docPart w:val="4F87FFE4EFF24AE39DEE019E051501F7"/>
            </w:placeholder>
            <w:temporary/>
            <w:showingPlcHdr/>
            <w15:appearance w15:val="hidden"/>
          </w:sdtPr>
          <w:sdtEndPr/>
          <w:sdtContent>
            <w:tc>
              <w:tcPr>
                <w:tcW w:w="1701" w:type="dxa"/>
              </w:tcPr>
              <w:p w14:paraId="0DCDC1D1"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470683202"/>
            <w:placeholder>
              <w:docPart w:val="B1E3B6B7F7514172B35DB482CC0829F9"/>
            </w:placeholder>
            <w:temporary/>
            <w:showingPlcHdr/>
            <w15:appearance w15:val="hidden"/>
          </w:sdtPr>
          <w:sdtEndPr/>
          <w:sdtContent>
            <w:tc>
              <w:tcPr>
                <w:tcW w:w="1701" w:type="dxa"/>
              </w:tcPr>
              <w:p w14:paraId="299122C7"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1440877877"/>
            <w:placeholder>
              <w:docPart w:val="FF53714AA4AF492B8310679C33B82E3E"/>
            </w:placeholder>
            <w:temporary/>
            <w:showingPlcHdr/>
            <w15:appearance w15:val="hidden"/>
          </w:sdtPr>
          <w:sdtEndPr/>
          <w:sdtContent>
            <w:tc>
              <w:tcPr>
                <w:tcW w:w="1701" w:type="dxa"/>
              </w:tcPr>
              <w:p w14:paraId="3FEFFA72" w14:textId="77777777" w:rsidR="00E6004D" w:rsidRPr="00F93791" w:rsidRDefault="00E6004D" w:rsidP="00BF4184">
                <w:pPr>
                  <w:rPr>
                    <w:lang w:val="es-PE"/>
                  </w:rPr>
                </w:pPr>
                <w:r w:rsidRPr="00F93791">
                  <w:rPr>
                    <w:lang w:val="es-PE" w:bidi="es-ES"/>
                  </w:rPr>
                  <w:t>789</w:t>
                </w:r>
              </w:p>
            </w:tc>
          </w:sdtContent>
        </w:sdt>
        <w:sdt>
          <w:sdtPr>
            <w:rPr>
              <w:lang w:val="es-PE"/>
            </w:rPr>
            <w:alias w:val="Datos de tabla:"/>
            <w:tag w:val="Datos de tabla:"/>
            <w:id w:val="695431633"/>
            <w:placeholder>
              <w:docPart w:val="41CB259A76824DDA9D5C501CF8AA7E72"/>
            </w:placeholder>
            <w:temporary/>
            <w:showingPlcHdr/>
            <w15:appearance w15:val="hidden"/>
          </w:sdtPr>
          <w:sdtEndPr/>
          <w:sdtContent>
            <w:tc>
              <w:tcPr>
                <w:tcW w:w="1796" w:type="dxa"/>
              </w:tcPr>
              <w:p w14:paraId="7467AC32" w14:textId="77777777" w:rsidR="00E6004D" w:rsidRPr="00F93791" w:rsidRDefault="00E6004D" w:rsidP="00BF4184">
                <w:pPr>
                  <w:rPr>
                    <w:lang w:val="es-PE"/>
                  </w:rPr>
                </w:pPr>
                <w:r w:rsidRPr="00F93791">
                  <w:rPr>
                    <w:lang w:val="es-PE" w:bidi="es-ES"/>
                  </w:rPr>
                  <w:t>789</w:t>
                </w:r>
              </w:p>
            </w:tc>
          </w:sdtContent>
        </w:sdt>
      </w:tr>
    </w:tbl>
    <w:p w14:paraId="3E2D0AB5" w14:textId="77777777" w:rsidR="00E81978" w:rsidRPr="00F93791" w:rsidRDefault="005D3A03">
      <w:pPr>
        <w:pStyle w:val="Tablailustracin"/>
        <w:rPr>
          <w:lang w:val="es-PE"/>
        </w:rPr>
      </w:pPr>
      <w:r w:rsidRPr="00F93791">
        <w:rPr>
          <w:rStyle w:val="nfasis"/>
          <w:lang w:val="es-PE" w:bidi="es-ES"/>
        </w:rPr>
        <w:t>Nota</w:t>
      </w:r>
      <w:r w:rsidR="00FA473C" w:rsidRPr="00F93791">
        <w:rPr>
          <w:lang w:val="es-PE" w:bidi="es-ES"/>
        </w:rPr>
        <w:t xml:space="preserve">: </w:t>
      </w:r>
      <w:sdt>
        <w:sdtPr>
          <w:rPr>
            <w:lang w:val="es-PE"/>
          </w:rPr>
          <w:alias w:val="Texto de nota de tabla:"/>
          <w:tag w:val="Texto de nota de tabla:"/>
          <w:id w:val="668988805"/>
          <w:placeholder>
            <w:docPart w:val="02F9E9D173414F92BE86E68CE21AB2CC"/>
          </w:placeholder>
          <w:temporary/>
          <w:showingPlcHdr/>
          <w15:appearance w15:val="hidden"/>
        </w:sdtPr>
        <w:sdtEndPr/>
        <w:sdtContent>
          <w:r w:rsidRPr="00F93791">
            <w:rPr>
              <w:lang w:val="es-PE" w:bidi="es-ES"/>
            </w:rPr>
            <w:t>[Coloque todas las tablas del artículo en una sección de tablas, después de las referencias (</w:t>
          </w:r>
          <w:r w:rsidR="00FA473C" w:rsidRPr="00F93791">
            <w:rPr>
              <w:lang w:val="es-PE" w:bidi="es-ES"/>
            </w:rPr>
            <w:t>y, si corresponde, de las notas al pie).</w:t>
          </w:r>
          <w:r w:rsidRPr="00F93791">
            <w:rPr>
              <w:lang w:val="es-PE" w:bidi="es-ES"/>
            </w:rPr>
            <w:t xml:space="preserve"> Use una página nueva para cada tabla e incluya un número de tabla y un título de tabla</w:t>
          </w:r>
          <w:r w:rsidR="00FA473C" w:rsidRPr="00F93791">
            <w:rPr>
              <w:lang w:val="es-PE" w:bidi="es-ES"/>
            </w:rPr>
            <w:t>para cada una, como se muestra en esta página.</w:t>
          </w:r>
          <w:r w:rsidRPr="00F93791">
            <w:rPr>
              <w:lang w:val="es-PE" w:bidi="es-ES"/>
            </w:rPr>
            <w:t xml:space="preserve"> Todo el texto explicativo aparece en una nota de tabla después</w:t>
          </w:r>
          <w:r w:rsidR="00FA473C" w:rsidRPr="00F93791">
            <w:rPr>
              <w:lang w:val="es-PE" w:bidi="es-ES"/>
            </w:rPr>
            <w:t xml:space="preserve"> de la tabla, como en esta. </w:t>
          </w:r>
          <w:r w:rsidRPr="00F93791">
            <w:rPr>
              <w:lang w:val="es-PE" w:bidi="es-ES"/>
            </w:rPr>
            <w:t xml:space="preserve">Use el estilo de tabla o ilustración, disponible en la galería de estilos de la pestaña Inicio, para agregar el espaciado </w:t>
          </w:r>
          <w:r w:rsidR="00FA473C" w:rsidRPr="00F93791">
            <w:rPr>
              <w:lang w:val="es-PE" w:bidi="es-ES"/>
            </w:rPr>
            <w:t xml:space="preserve">entre la tabla y la nota </w:t>
          </w:r>
          <w:r w:rsidRPr="00F93791">
            <w:rPr>
              <w:lang w:val="es-PE" w:bidi="es-ES"/>
            </w:rPr>
            <w:t>Las tablas en el formato de APA pueden u</w:t>
          </w:r>
          <w:r w:rsidR="00FA473C" w:rsidRPr="00F93791">
            <w:rPr>
              <w:lang w:val="es-PE" w:bidi="es-ES"/>
            </w:rPr>
            <w:t xml:space="preserve">sar un interlineado de una línea o de 1,5 líneas. </w:t>
          </w:r>
          <w:r w:rsidRPr="00F93791">
            <w:rPr>
              <w:lang w:val="es-PE" w:bidi="es-ES"/>
            </w:rPr>
            <w:t>Incluya un título para cada fila o columna, incluso</w:t>
          </w:r>
          <w:r w:rsidR="00FA473C" w:rsidRPr="00F93791">
            <w:rPr>
              <w:lang w:val="es-PE" w:bidi="es-ES"/>
            </w:rPr>
            <w:t xml:space="preserve"> si el contenido parece obvio. </w:t>
          </w:r>
          <w:r w:rsidRPr="00F93791">
            <w:rPr>
              <w:lang w:val="es-PE" w:bidi="es-ES"/>
            </w:rPr>
            <w:t xml:space="preserve">Se configuró un estilo de tabla predeterminado para esta plantilla que cumple con las normas del estilo </w:t>
          </w:r>
          <w:r w:rsidR="00FA473C" w:rsidRPr="00F93791">
            <w:rPr>
              <w:lang w:val="es-PE" w:bidi="es-ES"/>
            </w:rPr>
            <w:t xml:space="preserve">APA. </w:t>
          </w:r>
          <w:r w:rsidRPr="00F93791">
            <w:rPr>
              <w:lang w:val="es-PE" w:bidi="es-ES"/>
            </w:rPr>
            <w:t>Para insertar una tabla, en la pestaña Insertar, haga clic en Tabla.]</w:t>
          </w:r>
        </w:sdtContent>
      </w:sdt>
    </w:p>
    <w:sdt>
      <w:sdtPr>
        <w:rPr>
          <w:lang w:val="es-PE"/>
        </w:rPr>
        <w:alias w:val="Título de ilustraciones:"/>
        <w:tag w:val="Título de ilustraciones:"/>
        <w:id w:val="-2071720289"/>
        <w:placeholder>
          <w:docPart w:val="6E022113630A4C449065655A07243822"/>
        </w:placeholder>
        <w:temporary/>
        <w:showingPlcHdr/>
        <w15:appearance w15:val="hidden"/>
      </w:sdtPr>
      <w:sdtEndPr/>
      <w:sdtContent>
        <w:p w14:paraId="6100A0C3" w14:textId="77777777" w:rsidR="00E81978" w:rsidRPr="00F93791" w:rsidRDefault="005D3A03">
          <w:pPr>
            <w:pStyle w:val="Ttulodeseccin"/>
            <w:rPr>
              <w:lang w:val="es-PE"/>
            </w:rPr>
          </w:pPr>
          <w:r w:rsidRPr="00F93791">
            <w:rPr>
              <w:lang w:val="es-PE" w:bidi="es-ES"/>
            </w:rPr>
            <w:t>Título de ilustraciones</w:t>
          </w:r>
        </w:p>
      </w:sdtContent>
    </w:sdt>
    <w:p w14:paraId="70243EF7" w14:textId="77777777" w:rsidR="00E81978" w:rsidRPr="00F93791" w:rsidRDefault="005D3A03">
      <w:pPr>
        <w:pStyle w:val="Sinespaciado"/>
        <w:rPr>
          <w:lang w:val="es-PE"/>
        </w:rPr>
      </w:pPr>
      <w:r w:rsidRPr="00F93791">
        <w:rPr>
          <w:lang w:val="es-PE" w:bidi="es-ES"/>
        </w:rPr>
        <w:drawing>
          <wp:inline distT="0" distB="0" distL="0" distR="0" wp14:anchorId="58CD49FE" wp14:editId="569C7D33">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9079AD" w14:textId="77777777" w:rsidR="00E81978" w:rsidRPr="00F93791" w:rsidRDefault="005D3A03">
      <w:pPr>
        <w:pStyle w:val="Tablailustracin"/>
        <w:rPr>
          <w:lang w:val="es-PE"/>
        </w:rPr>
      </w:pPr>
      <w:r w:rsidRPr="00F93791">
        <w:rPr>
          <w:rStyle w:val="nfasis"/>
          <w:lang w:val="es-PE" w:bidi="es-ES"/>
        </w:rPr>
        <w:t>Ilustración 1</w:t>
      </w:r>
      <w:r w:rsidRPr="00F93791">
        <w:rPr>
          <w:lang w:val="es-PE" w:bidi="es-ES"/>
        </w:rPr>
        <w:t xml:space="preserve">. </w:t>
      </w:r>
      <w:sdt>
        <w:sdtPr>
          <w:rPr>
            <w:lang w:val="es-PE"/>
          </w:rPr>
          <w:alias w:val="Texto de ilustración 1:"/>
          <w:tag w:val="Texto de ilustración 1:"/>
          <w:id w:val="1420302148"/>
          <w:placeholder>
            <w:docPart w:val="AE270A57B1EA40A89D9A51DE0CCF2D88"/>
          </w:placeholder>
          <w:temporary/>
          <w:showingPlcHdr/>
          <w15:appearance w15:val="hidden"/>
          <w:text/>
        </w:sdtPr>
        <w:sdtEndPr/>
        <w:sdtContent>
          <w:r w:rsidRPr="00F93791">
            <w:rPr>
              <w:lang w:val="es-PE" w:bidi="es-ES"/>
            </w:rPr>
            <w:t>[Incluya todas las ilustraciones en su propia sección, después de las referencias (y, si corresponde, de las notas al pie</w:t>
          </w:r>
          <w:r w:rsidR="00FA473C" w:rsidRPr="00F93791">
            <w:rPr>
              <w:lang w:val="es-PE" w:bidi="es-ES"/>
            </w:rPr>
            <w:t xml:space="preserve"> y las tablas). </w:t>
          </w:r>
          <w:r w:rsidRPr="00F93791">
            <w:rPr>
              <w:lang w:val="es-PE" w:bidi="es-ES"/>
            </w:rPr>
            <w:t>Incluya un título num</w:t>
          </w:r>
          <w:r w:rsidR="00FA473C" w:rsidRPr="00F93791">
            <w:rPr>
              <w:lang w:val="es-PE" w:bidi="es-ES"/>
            </w:rPr>
            <w:t xml:space="preserve">erado para cada ilustración. </w:t>
          </w:r>
          <w:r w:rsidRPr="00F93791">
            <w:rPr>
              <w:lang w:val="es-PE" w:bidi="es-ES"/>
            </w:rPr>
            <w:t>Use el estilo de tabla o ilustración para agregar fácilmente espaciado entre la ilustración y el título.]</w:t>
          </w:r>
        </w:sdtContent>
      </w:sdt>
    </w:p>
    <w:p w14:paraId="7698A3B5" w14:textId="77777777" w:rsidR="00E81978" w:rsidRPr="00F93791" w:rsidRDefault="005D3A03">
      <w:pPr>
        <w:pStyle w:val="Tablailustracin"/>
        <w:rPr>
          <w:lang w:val="es-PE"/>
        </w:rPr>
      </w:pPr>
      <w:r w:rsidRPr="00F93791">
        <w:rPr>
          <w:lang w:val="es-PE" w:bidi="es-ES"/>
        </w:rPr>
        <w:t xml:space="preserve">Para obtener más información sobre todos los elementos del formato de estilo APA, vea el </w:t>
      </w:r>
      <w:r w:rsidRPr="00F93791">
        <w:rPr>
          <w:rStyle w:val="nfasis"/>
          <w:lang w:val="es-PE" w:bidi="es-ES"/>
        </w:rPr>
        <w:t>Manual de estilo de la APA, 6.ª edición</w:t>
      </w:r>
      <w:r w:rsidRPr="00F93791">
        <w:rPr>
          <w:lang w:val="es-PE" w:bidi="es-ES"/>
        </w:rPr>
        <w:t>.</w:t>
      </w:r>
    </w:p>
    <w:sectPr w:rsidR="00E81978" w:rsidRPr="00F93791"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40FA" w14:textId="77777777" w:rsidR="00F81B2C" w:rsidRDefault="00F81B2C">
      <w:pPr>
        <w:spacing w:line="240" w:lineRule="auto"/>
      </w:pPr>
      <w:r>
        <w:separator/>
      </w:r>
    </w:p>
    <w:p w14:paraId="4FC57BFA" w14:textId="77777777" w:rsidR="00F81B2C" w:rsidRDefault="00F81B2C"/>
  </w:endnote>
  <w:endnote w:type="continuationSeparator" w:id="0">
    <w:p w14:paraId="2AECBCBE" w14:textId="77777777" w:rsidR="00F81B2C" w:rsidRDefault="00F81B2C">
      <w:pPr>
        <w:spacing w:line="240" w:lineRule="auto"/>
      </w:pPr>
      <w:r>
        <w:continuationSeparator/>
      </w:r>
    </w:p>
    <w:p w14:paraId="57119EF0" w14:textId="77777777" w:rsidR="00F81B2C" w:rsidRDefault="00F81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F54A" w14:textId="77777777" w:rsidR="00F81B2C" w:rsidRDefault="00F81B2C">
      <w:pPr>
        <w:spacing w:line="240" w:lineRule="auto"/>
      </w:pPr>
      <w:r>
        <w:separator/>
      </w:r>
    </w:p>
    <w:p w14:paraId="4EFDD9BF" w14:textId="77777777" w:rsidR="00F81B2C" w:rsidRDefault="00F81B2C"/>
  </w:footnote>
  <w:footnote w:type="continuationSeparator" w:id="0">
    <w:p w14:paraId="74AF8F1D" w14:textId="77777777" w:rsidR="00F81B2C" w:rsidRDefault="00F81B2C">
      <w:pPr>
        <w:spacing w:line="240" w:lineRule="auto"/>
      </w:pPr>
      <w:r>
        <w:continuationSeparator/>
      </w:r>
    </w:p>
    <w:p w14:paraId="0E123B68" w14:textId="77777777" w:rsidR="00F81B2C" w:rsidRDefault="00F81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DB48" w14:textId="77777777" w:rsidR="00E81978" w:rsidRDefault="001D1972">
    <w:pPr>
      <w:pStyle w:val="Encabezado"/>
      <w:rPr>
        <w:noProof/>
      </w:rPr>
    </w:pPr>
    <w:sdt>
      <w:sdtPr>
        <w:rPr>
          <w:rStyle w:val="Textoennegrita"/>
          <w:noProof/>
        </w:rPr>
        <w:alias w:val="Encabezado"/>
        <w:tag w:val=""/>
        <w:id w:val="12739865"/>
        <w:placeholder>
          <w:docPart w:val="6E022113630A4C449065655A07243822"/>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E3075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C391" w14:textId="11C70365" w:rsidR="00E81978" w:rsidRDefault="005D3A03">
    <w:pPr>
      <w:pStyle w:val="Encabezado"/>
      <w:rPr>
        <w:rStyle w:val="Textoennegrita"/>
        <w:noProof/>
      </w:rPr>
    </w:pP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E3075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39B80FDF"/>
    <w:multiLevelType w:val="hybridMultilevel"/>
    <w:tmpl w:val="05AAAC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C52DE5"/>
    <w:multiLevelType w:val="hybridMultilevel"/>
    <w:tmpl w:val="EDA0A4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2C"/>
    <w:rsid w:val="00026E1D"/>
    <w:rsid w:val="00040706"/>
    <w:rsid w:val="000D3F41"/>
    <w:rsid w:val="0010790E"/>
    <w:rsid w:val="001A50DD"/>
    <w:rsid w:val="001D1972"/>
    <w:rsid w:val="00222CC3"/>
    <w:rsid w:val="003539E2"/>
    <w:rsid w:val="00355DCA"/>
    <w:rsid w:val="00391788"/>
    <w:rsid w:val="004B1135"/>
    <w:rsid w:val="00551A02"/>
    <w:rsid w:val="005534FA"/>
    <w:rsid w:val="005D370B"/>
    <w:rsid w:val="005D3A03"/>
    <w:rsid w:val="005F62A9"/>
    <w:rsid w:val="00642A06"/>
    <w:rsid w:val="006866B9"/>
    <w:rsid w:val="0076224E"/>
    <w:rsid w:val="00772111"/>
    <w:rsid w:val="007C3F59"/>
    <w:rsid w:val="008002C0"/>
    <w:rsid w:val="008C5323"/>
    <w:rsid w:val="00923570"/>
    <w:rsid w:val="009A6A3B"/>
    <w:rsid w:val="009B5CF4"/>
    <w:rsid w:val="009C7AF6"/>
    <w:rsid w:val="00AC17C7"/>
    <w:rsid w:val="00AD3F0B"/>
    <w:rsid w:val="00AE38E5"/>
    <w:rsid w:val="00B823AA"/>
    <w:rsid w:val="00B85B60"/>
    <w:rsid w:val="00BA45DB"/>
    <w:rsid w:val="00BB4384"/>
    <w:rsid w:val="00BF4184"/>
    <w:rsid w:val="00C0601E"/>
    <w:rsid w:val="00C31D30"/>
    <w:rsid w:val="00CD6E39"/>
    <w:rsid w:val="00CF6E91"/>
    <w:rsid w:val="00D85B68"/>
    <w:rsid w:val="00D932D1"/>
    <w:rsid w:val="00E30751"/>
    <w:rsid w:val="00E6004D"/>
    <w:rsid w:val="00E81978"/>
    <w:rsid w:val="00F35634"/>
    <w:rsid w:val="00F379B7"/>
    <w:rsid w:val="00F525FA"/>
    <w:rsid w:val="00F81B2C"/>
    <w:rsid w:val="00F93791"/>
    <w:rsid w:val="00FA473C"/>
    <w:rsid w:val="00FC5355"/>
    <w:rsid w:val="00FF2002"/>
    <w:rsid w:val="00FF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CE295"/>
  <w15:chartTrackingRefBased/>
  <w15:docId w15:val="{CA94E498-8CC3-4E08-A30C-CB2F771D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4792338">
      <w:bodyDiv w:val="1"/>
      <w:marLeft w:val="0"/>
      <w:marRight w:val="0"/>
      <w:marTop w:val="0"/>
      <w:marBottom w:val="0"/>
      <w:divBdr>
        <w:top w:val="none" w:sz="0" w:space="0" w:color="auto"/>
        <w:left w:val="none" w:sz="0" w:space="0" w:color="auto"/>
        <w:bottom w:val="none" w:sz="0" w:space="0" w:color="auto"/>
        <w:right w:val="none" w:sz="0" w:space="0" w:color="auto"/>
      </w:divBdr>
    </w:div>
    <w:div w:id="4549565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891844691">
      <w:bodyDiv w:val="1"/>
      <w:marLeft w:val="0"/>
      <w:marRight w:val="0"/>
      <w:marTop w:val="0"/>
      <w:marBottom w:val="0"/>
      <w:divBdr>
        <w:top w:val="none" w:sz="0" w:space="0" w:color="auto"/>
        <w:left w:val="none" w:sz="0" w:space="0" w:color="auto"/>
        <w:bottom w:val="none" w:sz="0" w:space="0" w:color="auto"/>
        <w:right w:val="none" w:sz="0" w:space="0" w:color="auto"/>
      </w:divBdr>
    </w:div>
    <w:div w:id="92472341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19873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2928931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AppData\Roaming\Microsoft\Template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56401C17FF473388CF5C9B7B85D895"/>
        <w:category>
          <w:name w:val="General"/>
          <w:gallery w:val="placeholder"/>
        </w:category>
        <w:types>
          <w:type w:val="bbPlcHdr"/>
        </w:types>
        <w:behaviors>
          <w:behavior w:val="content"/>
        </w:behaviors>
        <w:guid w:val="{A81A3D16-E52C-4AFC-A52B-271F1C9F64D2}"/>
      </w:docPartPr>
      <w:docPartBody>
        <w:p w:rsidR="00000000" w:rsidRDefault="004B3DB5">
          <w:pPr>
            <w:pStyle w:val="F856401C17FF473388CF5C9B7B85D895"/>
          </w:pPr>
          <w:r w:rsidRPr="00642A06">
            <w:rPr>
              <w:noProof/>
              <w:lang w:bidi="es-ES"/>
            </w:rPr>
            <w:t>[Título aquí, hasta 12 palabras, en una o dos líneas]</w:t>
          </w:r>
        </w:p>
      </w:docPartBody>
    </w:docPart>
    <w:docPart>
      <w:docPartPr>
        <w:name w:val="04282E161FEF4328A41182524CD6E5EA"/>
        <w:category>
          <w:name w:val="General"/>
          <w:gallery w:val="placeholder"/>
        </w:category>
        <w:types>
          <w:type w:val="bbPlcHdr"/>
        </w:types>
        <w:behaviors>
          <w:behavior w:val="content"/>
        </w:behaviors>
        <w:guid w:val="{4131B344-52A4-4CCB-BCE4-8C7E62CF760D}"/>
      </w:docPartPr>
      <w:docPartBody>
        <w:p w:rsidR="00000000" w:rsidRDefault="004B3DB5">
          <w:pPr>
            <w:pStyle w:val="04282E161FEF4328A41182524CD6E5EA"/>
          </w:pPr>
          <w:r w:rsidRPr="00642A06">
            <w:rPr>
              <w:noProof/>
              <w:lang w:bidi="es-ES"/>
            </w:rPr>
            <w:t>[Nombre y apellidos de los autores, omitir títulos y grados]</w:t>
          </w:r>
        </w:p>
      </w:docPartBody>
    </w:docPart>
    <w:docPart>
      <w:docPartPr>
        <w:name w:val="A9F3287BF5D442758A5A1003F3468220"/>
        <w:category>
          <w:name w:val="General"/>
          <w:gallery w:val="placeholder"/>
        </w:category>
        <w:types>
          <w:type w:val="bbPlcHdr"/>
        </w:types>
        <w:behaviors>
          <w:behavior w:val="content"/>
        </w:behaviors>
        <w:guid w:val="{A3E3E925-2BB8-4FB7-B638-5FE6E7DB4F69}"/>
      </w:docPartPr>
      <w:docPartBody>
        <w:p w:rsidR="00000000" w:rsidRDefault="004B3DB5">
          <w:pPr>
            <w:pStyle w:val="A9F3287BF5D442758A5A1003F3468220"/>
          </w:pPr>
          <w:r w:rsidRPr="00642A06">
            <w:rPr>
              <w:noProof/>
              <w:lang w:bidi="es-ES"/>
            </w:rPr>
            <w:t>[Afiliaciones institucionales]</w:t>
          </w:r>
        </w:p>
      </w:docPartBody>
    </w:docPart>
    <w:docPart>
      <w:docPartPr>
        <w:name w:val="C0D555688A6C4D8EBA15E8DE8089F61B"/>
        <w:category>
          <w:name w:val="General"/>
          <w:gallery w:val="placeholder"/>
        </w:category>
        <w:types>
          <w:type w:val="bbPlcHdr"/>
        </w:types>
        <w:behaviors>
          <w:behavior w:val="content"/>
        </w:behaviors>
        <w:guid w:val="{ECE187D4-912B-4452-9533-6BDDCF7D9B07}"/>
      </w:docPartPr>
      <w:docPartBody>
        <w:p w:rsidR="00000000" w:rsidRDefault="004B3DB5">
          <w:pPr>
            <w:pStyle w:val="C0D555688A6C4D8EBA15E8DE8089F61B"/>
          </w:pPr>
          <w:r w:rsidRPr="00642A06">
            <w:rPr>
              <w:noProof/>
              <w:lang w:bidi="es-ES"/>
            </w:rPr>
            <w:t>Nota del autor</w:t>
          </w:r>
        </w:p>
      </w:docPartBody>
    </w:docPart>
    <w:docPart>
      <w:docPartPr>
        <w:name w:val="B24BD956BDB346F499CDFC547E2455AE"/>
        <w:category>
          <w:name w:val="General"/>
          <w:gallery w:val="placeholder"/>
        </w:category>
        <w:types>
          <w:type w:val="bbPlcHdr"/>
        </w:types>
        <w:behaviors>
          <w:behavior w:val="content"/>
        </w:behaviors>
        <w:guid w:val="{535F2A33-06B6-4448-A135-EEB7BA659402}"/>
      </w:docPartPr>
      <w:docPartBody>
        <w:p w:rsidR="00000000" w:rsidRDefault="004B3DB5">
          <w:pPr>
            <w:pStyle w:val="B24BD956BDB346F499CDFC547E2455AE"/>
          </w:pPr>
          <w:r w:rsidRPr="00642A06">
            <w:rPr>
              <w:noProof/>
              <w:lang w:bidi="es-ES"/>
            </w:rPr>
            <w:t>[Incluya información sobre becas o ayudas y una dirección postal completa.]</w:t>
          </w:r>
        </w:p>
      </w:docPartBody>
    </w:docPart>
    <w:docPart>
      <w:docPartPr>
        <w:name w:val="7660C4B1CF0240C891D9ED1E3C7B7B4F"/>
        <w:category>
          <w:name w:val="General"/>
          <w:gallery w:val="placeholder"/>
        </w:category>
        <w:types>
          <w:type w:val="bbPlcHdr"/>
        </w:types>
        <w:behaviors>
          <w:behavior w:val="content"/>
        </w:behaviors>
        <w:guid w:val="{40E42409-687A-4EC1-9A0F-2097B50ED17F}"/>
      </w:docPartPr>
      <w:docPartBody>
        <w:p w:rsidR="00000000" w:rsidRDefault="004B3DB5">
          <w:pPr>
            <w:pStyle w:val="7660C4B1CF0240C891D9ED1E3C7B7B4F"/>
          </w:pPr>
          <w:r w:rsidRPr="00642A06">
            <w:rPr>
              <w:noProof/>
              <w:lang w:bidi="es-ES"/>
            </w:rPr>
            <w:t>Resumen</w:t>
          </w:r>
        </w:p>
      </w:docPartBody>
    </w:docPart>
    <w:docPart>
      <w:docPartPr>
        <w:name w:val="A0E89525DA2549D2BA897DC1F68945DA"/>
        <w:category>
          <w:name w:val="General"/>
          <w:gallery w:val="placeholder"/>
        </w:category>
        <w:types>
          <w:type w:val="bbPlcHdr"/>
        </w:types>
        <w:behaviors>
          <w:behavior w:val="content"/>
        </w:behaviors>
        <w:guid w:val="{CBDA9668-2D33-4F49-A3B9-71E707959785}"/>
      </w:docPartPr>
      <w:docPartBody>
        <w:p w:rsidR="00000000" w:rsidRDefault="004B3DB5">
          <w:pPr>
            <w:pStyle w:val="A0E89525DA2549D2BA897DC1F68945DA"/>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9D3EEA07C3534F978BCAE90623F0D133"/>
        <w:category>
          <w:name w:val="General"/>
          <w:gallery w:val="placeholder"/>
        </w:category>
        <w:types>
          <w:type w:val="bbPlcHdr"/>
        </w:types>
        <w:behaviors>
          <w:behavior w:val="content"/>
        </w:behaviors>
        <w:guid w:val="{6221DA60-E300-41C3-A8DE-A064ACB49A39}"/>
      </w:docPartPr>
      <w:docPartBody>
        <w:p w:rsidR="00000000" w:rsidRDefault="004B3DB5">
          <w:pPr>
            <w:pStyle w:val="9D3EEA07C3534F978BCAE90623F0D133"/>
          </w:pPr>
          <w:r w:rsidRPr="00642A06">
            <w:rPr>
              <w:noProof/>
              <w:lang w:bidi="es-ES"/>
            </w:rPr>
            <w:t>[Haga clic aquí para agregar palabras clave.]</w:t>
          </w:r>
        </w:p>
      </w:docPartBody>
    </w:docPart>
    <w:docPart>
      <w:docPartPr>
        <w:name w:val="CEE2086AF168424C99F78E5EF9793BDE"/>
        <w:category>
          <w:name w:val="General"/>
          <w:gallery w:val="placeholder"/>
        </w:category>
        <w:types>
          <w:type w:val="bbPlcHdr"/>
        </w:types>
        <w:behaviors>
          <w:behavior w:val="content"/>
        </w:behaviors>
        <w:guid w:val="{7DC91AB6-7366-42F4-A537-9B76A37DABD8}"/>
      </w:docPartPr>
      <w:docPartBody>
        <w:p w:rsidR="00000000" w:rsidRDefault="004B3DB5">
          <w:pPr>
            <w:pStyle w:val="CEE2086AF168424C99F78E5EF9793BDE"/>
          </w:pPr>
          <w:r w:rsidRPr="00642A06">
            <w:rPr>
              <w:noProof/>
              <w:lang w:bidi="es-ES"/>
            </w:rPr>
            <w:t>[Título aquí, hasta 12 palabras, en una o dos líneas]</w:t>
          </w:r>
        </w:p>
      </w:docPartBody>
    </w:docPart>
    <w:docPart>
      <w:docPartPr>
        <w:name w:val="B24D9C09C5944BD59C9835A984F8F200"/>
        <w:category>
          <w:name w:val="General"/>
          <w:gallery w:val="placeholder"/>
        </w:category>
        <w:types>
          <w:type w:val="bbPlcHdr"/>
        </w:types>
        <w:behaviors>
          <w:behavior w:val="content"/>
        </w:behaviors>
        <w:guid w:val="{4FCBECAD-B5C4-4F33-AA4C-CE1A5BD5406E}"/>
      </w:docPartPr>
      <w:docPartBody>
        <w:p w:rsidR="00000000" w:rsidRDefault="004B3DB5">
          <w:pPr>
            <w:pStyle w:val="B24D9C09C5944BD59C9835A984F8F200"/>
          </w:pPr>
          <w:r w:rsidRPr="00642A06">
            <w:rPr>
              <w:noProof/>
              <w:lang w:bidi="es-ES"/>
            </w:rPr>
            <w:t>Notas al pie</w:t>
          </w:r>
        </w:p>
      </w:docPartBody>
    </w:docPart>
    <w:docPart>
      <w:docPartPr>
        <w:name w:val="4B13CEC32DB646B1A9B8B93125E02FCD"/>
        <w:category>
          <w:name w:val="General"/>
          <w:gallery w:val="placeholder"/>
        </w:category>
        <w:types>
          <w:type w:val="bbPlcHdr"/>
        </w:types>
        <w:behaviors>
          <w:behavior w:val="content"/>
        </w:behaviors>
        <w:guid w:val="{4AE04E77-0448-46FC-B7DE-AFD006BCAA87}"/>
      </w:docPartPr>
      <w:docPartBody>
        <w:p w:rsidR="00000000" w:rsidRDefault="004B3DB5">
          <w:pPr>
            <w:pStyle w:val="4B13CEC32DB646B1A9B8B93125E02FCD"/>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DCFF121028C94587A14CB52201FABCF6"/>
        <w:category>
          <w:name w:val="General"/>
          <w:gallery w:val="placeholder"/>
        </w:category>
        <w:types>
          <w:type w:val="bbPlcHdr"/>
        </w:types>
        <w:behaviors>
          <w:behavior w:val="content"/>
        </w:behaviors>
        <w:guid w:val="{2615F46E-BB77-4D87-B66F-032B52D5DFC8}"/>
      </w:docPartPr>
      <w:docPartBody>
        <w:p w:rsidR="00000000" w:rsidRDefault="004B3DB5">
          <w:pPr>
            <w:pStyle w:val="DCFF121028C94587A14CB52201FABCF6"/>
          </w:pPr>
          <w:r w:rsidRPr="00642A06">
            <w:rPr>
              <w:noProof/>
              <w:lang w:bidi="es-ES"/>
            </w:rPr>
            <w:t>[Título de tabla]</w:t>
          </w:r>
        </w:p>
      </w:docPartBody>
    </w:docPart>
    <w:docPart>
      <w:docPartPr>
        <w:name w:val="B3E12BEF69764636B9690F91E45740CF"/>
        <w:category>
          <w:name w:val="General"/>
          <w:gallery w:val="placeholder"/>
        </w:category>
        <w:types>
          <w:type w:val="bbPlcHdr"/>
        </w:types>
        <w:behaviors>
          <w:behavior w:val="content"/>
        </w:behaviors>
        <w:guid w:val="{7A10326C-2DAC-4DFB-8885-203A53C3B03B}"/>
      </w:docPartPr>
      <w:docPartBody>
        <w:p w:rsidR="00000000" w:rsidRDefault="004B3DB5">
          <w:pPr>
            <w:pStyle w:val="B3E12BEF69764636B9690F91E45740CF"/>
          </w:pPr>
          <w:r w:rsidRPr="00642A06">
            <w:rPr>
              <w:noProof/>
              <w:lang w:bidi="es-ES"/>
            </w:rPr>
            <w:t>Encabezado de columna</w:t>
          </w:r>
        </w:p>
      </w:docPartBody>
    </w:docPart>
    <w:docPart>
      <w:docPartPr>
        <w:name w:val="96D20F0CC65E41CEA99141CA44608C42"/>
        <w:category>
          <w:name w:val="General"/>
          <w:gallery w:val="placeholder"/>
        </w:category>
        <w:types>
          <w:type w:val="bbPlcHdr"/>
        </w:types>
        <w:behaviors>
          <w:behavior w:val="content"/>
        </w:behaviors>
        <w:guid w:val="{4533EEB0-7E32-4BAF-B0B5-E88AB897C99E}"/>
      </w:docPartPr>
      <w:docPartBody>
        <w:p w:rsidR="00000000" w:rsidRDefault="004B3DB5">
          <w:pPr>
            <w:pStyle w:val="96D20F0CC65E41CEA99141CA44608C42"/>
          </w:pPr>
          <w:r w:rsidRPr="00642A06">
            <w:rPr>
              <w:noProof/>
              <w:lang w:bidi="es-ES"/>
            </w:rPr>
            <w:t>Encabezado de columna</w:t>
          </w:r>
        </w:p>
      </w:docPartBody>
    </w:docPart>
    <w:docPart>
      <w:docPartPr>
        <w:name w:val="9D214D70272044D7805B6822087FD24B"/>
        <w:category>
          <w:name w:val="General"/>
          <w:gallery w:val="placeholder"/>
        </w:category>
        <w:types>
          <w:type w:val="bbPlcHdr"/>
        </w:types>
        <w:behaviors>
          <w:behavior w:val="content"/>
        </w:behaviors>
        <w:guid w:val="{569A4C11-48AF-48DD-A71A-C3DCC44C9336}"/>
      </w:docPartPr>
      <w:docPartBody>
        <w:p w:rsidR="00000000" w:rsidRDefault="004B3DB5">
          <w:pPr>
            <w:pStyle w:val="9D214D70272044D7805B6822087FD24B"/>
          </w:pPr>
          <w:r w:rsidRPr="00642A06">
            <w:rPr>
              <w:noProof/>
              <w:lang w:bidi="es-ES"/>
            </w:rPr>
            <w:t>Encabezado de columna</w:t>
          </w:r>
        </w:p>
      </w:docPartBody>
    </w:docPart>
    <w:docPart>
      <w:docPartPr>
        <w:name w:val="0DC6F7DF920D4FED8D1E48300687BBDA"/>
        <w:category>
          <w:name w:val="General"/>
          <w:gallery w:val="placeholder"/>
        </w:category>
        <w:types>
          <w:type w:val="bbPlcHdr"/>
        </w:types>
        <w:behaviors>
          <w:behavior w:val="content"/>
        </w:behaviors>
        <w:guid w:val="{80BB41DD-0BD9-41BC-8E62-8E9D3E7E43F5}"/>
      </w:docPartPr>
      <w:docPartBody>
        <w:p w:rsidR="00000000" w:rsidRDefault="004B3DB5">
          <w:pPr>
            <w:pStyle w:val="0DC6F7DF920D4FED8D1E48300687BBDA"/>
          </w:pPr>
          <w:r w:rsidRPr="00642A06">
            <w:rPr>
              <w:noProof/>
              <w:lang w:bidi="es-ES"/>
            </w:rPr>
            <w:t>Encabezado de columna</w:t>
          </w:r>
        </w:p>
      </w:docPartBody>
    </w:docPart>
    <w:docPart>
      <w:docPartPr>
        <w:name w:val="EB2393A5A28147F4AD35E4E5487891E5"/>
        <w:category>
          <w:name w:val="General"/>
          <w:gallery w:val="placeholder"/>
        </w:category>
        <w:types>
          <w:type w:val="bbPlcHdr"/>
        </w:types>
        <w:behaviors>
          <w:behavior w:val="content"/>
        </w:behaviors>
        <w:guid w:val="{D5715686-16CB-4417-A96F-CA059C06BE84}"/>
      </w:docPartPr>
      <w:docPartBody>
        <w:p w:rsidR="00000000" w:rsidRDefault="004B3DB5">
          <w:pPr>
            <w:pStyle w:val="EB2393A5A28147F4AD35E4E5487891E5"/>
          </w:pPr>
          <w:r w:rsidRPr="00642A06">
            <w:rPr>
              <w:noProof/>
              <w:lang w:bidi="es-ES"/>
            </w:rPr>
            <w:t>Encabezado de columna</w:t>
          </w:r>
        </w:p>
      </w:docPartBody>
    </w:docPart>
    <w:docPart>
      <w:docPartPr>
        <w:name w:val="ABD389383120440BB0AF8C86726A0AE5"/>
        <w:category>
          <w:name w:val="General"/>
          <w:gallery w:val="placeholder"/>
        </w:category>
        <w:types>
          <w:type w:val="bbPlcHdr"/>
        </w:types>
        <w:behaviors>
          <w:behavior w:val="content"/>
        </w:behaviors>
        <w:guid w:val="{2E4DB6F9-7036-48E5-BC1F-D64B42D50B3F}"/>
      </w:docPartPr>
      <w:docPartBody>
        <w:p w:rsidR="00000000" w:rsidRDefault="004B3DB5">
          <w:pPr>
            <w:pStyle w:val="ABD389383120440BB0AF8C86726A0AE5"/>
          </w:pPr>
          <w:r w:rsidRPr="00642A06">
            <w:rPr>
              <w:noProof/>
              <w:lang w:bidi="es-ES"/>
            </w:rPr>
            <w:t>Encabezado de fila</w:t>
          </w:r>
        </w:p>
      </w:docPartBody>
    </w:docPart>
    <w:docPart>
      <w:docPartPr>
        <w:name w:val="A0B00C35902F4C38B9EEABD57E204B2E"/>
        <w:category>
          <w:name w:val="General"/>
          <w:gallery w:val="placeholder"/>
        </w:category>
        <w:types>
          <w:type w:val="bbPlcHdr"/>
        </w:types>
        <w:behaviors>
          <w:behavior w:val="content"/>
        </w:behaviors>
        <w:guid w:val="{7D883755-C897-418E-89FA-42D27D5F25E6}"/>
      </w:docPartPr>
      <w:docPartBody>
        <w:p w:rsidR="00000000" w:rsidRDefault="004B3DB5">
          <w:pPr>
            <w:pStyle w:val="A0B00C35902F4C38B9EEABD57E204B2E"/>
          </w:pPr>
          <w:r w:rsidRPr="00642A06">
            <w:rPr>
              <w:noProof/>
              <w:lang w:bidi="es-ES"/>
            </w:rPr>
            <w:t>123</w:t>
          </w:r>
        </w:p>
      </w:docPartBody>
    </w:docPart>
    <w:docPart>
      <w:docPartPr>
        <w:name w:val="AC2DDA58D7DE4791B038C841AD6FD01D"/>
        <w:category>
          <w:name w:val="General"/>
          <w:gallery w:val="placeholder"/>
        </w:category>
        <w:types>
          <w:type w:val="bbPlcHdr"/>
        </w:types>
        <w:behaviors>
          <w:behavior w:val="content"/>
        </w:behaviors>
        <w:guid w:val="{E5F10F34-C150-47E9-9428-E2DE8D6E3C3B}"/>
      </w:docPartPr>
      <w:docPartBody>
        <w:p w:rsidR="00000000" w:rsidRDefault="004B3DB5">
          <w:pPr>
            <w:pStyle w:val="AC2DDA58D7DE4791B038C841AD6FD01D"/>
          </w:pPr>
          <w:r w:rsidRPr="00642A06">
            <w:rPr>
              <w:noProof/>
              <w:lang w:bidi="es-ES"/>
            </w:rPr>
            <w:t>123</w:t>
          </w:r>
        </w:p>
      </w:docPartBody>
    </w:docPart>
    <w:docPart>
      <w:docPartPr>
        <w:name w:val="5A965E65354445BFAAF3C8F448C2E85B"/>
        <w:category>
          <w:name w:val="General"/>
          <w:gallery w:val="placeholder"/>
        </w:category>
        <w:types>
          <w:type w:val="bbPlcHdr"/>
        </w:types>
        <w:behaviors>
          <w:behavior w:val="content"/>
        </w:behaviors>
        <w:guid w:val="{2E945B03-BB52-4D80-86AF-349906AB5572}"/>
      </w:docPartPr>
      <w:docPartBody>
        <w:p w:rsidR="00000000" w:rsidRDefault="004B3DB5">
          <w:pPr>
            <w:pStyle w:val="5A965E65354445BFAAF3C8F448C2E85B"/>
          </w:pPr>
          <w:r w:rsidRPr="00642A06">
            <w:rPr>
              <w:noProof/>
              <w:lang w:bidi="es-ES"/>
            </w:rPr>
            <w:t>123</w:t>
          </w:r>
        </w:p>
      </w:docPartBody>
    </w:docPart>
    <w:docPart>
      <w:docPartPr>
        <w:name w:val="F691808E5ECA4DC6B8526478D84C4AEB"/>
        <w:category>
          <w:name w:val="General"/>
          <w:gallery w:val="placeholder"/>
        </w:category>
        <w:types>
          <w:type w:val="bbPlcHdr"/>
        </w:types>
        <w:behaviors>
          <w:behavior w:val="content"/>
        </w:behaviors>
        <w:guid w:val="{521FD8AE-72A5-4630-9765-686BED89CA54}"/>
      </w:docPartPr>
      <w:docPartBody>
        <w:p w:rsidR="00000000" w:rsidRDefault="004B3DB5">
          <w:pPr>
            <w:pStyle w:val="F691808E5ECA4DC6B8526478D84C4AEB"/>
          </w:pPr>
          <w:r w:rsidRPr="00642A06">
            <w:rPr>
              <w:noProof/>
              <w:lang w:bidi="es-ES"/>
            </w:rPr>
            <w:t>123</w:t>
          </w:r>
        </w:p>
      </w:docPartBody>
    </w:docPart>
    <w:docPart>
      <w:docPartPr>
        <w:name w:val="18950A5DDB0E43B3A5344B9A2ACF9FBD"/>
        <w:category>
          <w:name w:val="General"/>
          <w:gallery w:val="placeholder"/>
        </w:category>
        <w:types>
          <w:type w:val="bbPlcHdr"/>
        </w:types>
        <w:behaviors>
          <w:behavior w:val="content"/>
        </w:behaviors>
        <w:guid w:val="{43587FE1-7989-49C6-AA2F-47A405C08BBB}"/>
      </w:docPartPr>
      <w:docPartBody>
        <w:p w:rsidR="00000000" w:rsidRDefault="004B3DB5">
          <w:pPr>
            <w:pStyle w:val="18950A5DDB0E43B3A5344B9A2ACF9FBD"/>
          </w:pPr>
          <w:r w:rsidRPr="00642A06">
            <w:rPr>
              <w:noProof/>
              <w:lang w:bidi="es-ES"/>
            </w:rPr>
            <w:t>Encabezado de fila</w:t>
          </w:r>
        </w:p>
      </w:docPartBody>
    </w:docPart>
    <w:docPart>
      <w:docPartPr>
        <w:name w:val="89FCDD3167E743B1A24C5C3514347C04"/>
        <w:category>
          <w:name w:val="General"/>
          <w:gallery w:val="placeholder"/>
        </w:category>
        <w:types>
          <w:type w:val="bbPlcHdr"/>
        </w:types>
        <w:behaviors>
          <w:behavior w:val="content"/>
        </w:behaviors>
        <w:guid w:val="{940365B0-207A-4DC8-85C9-303DDFB605F2}"/>
      </w:docPartPr>
      <w:docPartBody>
        <w:p w:rsidR="00000000" w:rsidRDefault="004B3DB5">
          <w:pPr>
            <w:pStyle w:val="89FCDD3167E743B1A24C5C3514347C04"/>
          </w:pPr>
          <w:r w:rsidRPr="00642A06">
            <w:rPr>
              <w:noProof/>
              <w:lang w:bidi="es-ES"/>
            </w:rPr>
            <w:t>456</w:t>
          </w:r>
        </w:p>
      </w:docPartBody>
    </w:docPart>
    <w:docPart>
      <w:docPartPr>
        <w:name w:val="4A29EE81C3504DD9B27776EB7D0FC348"/>
        <w:category>
          <w:name w:val="General"/>
          <w:gallery w:val="placeholder"/>
        </w:category>
        <w:types>
          <w:type w:val="bbPlcHdr"/>
        </w:types>
        <w:behaviors>
          <w:behavior w:val="content"/>
        </w:behaviors>
        <w:guid w:val="{1F6B3469-728B-402A-9C0F-88A968C93750}"/>
      </w:docPartPr>
      <w:docPartBody>
        <w:p w:rsidR="00000000" w:rsidRDefault="004B3DB5">
          <w:pPr>
            <w:pStyle w:val="4A29EE81C3504DD9B27776EB7D0FC348"/>
          </w:pPr>
          <w:r w:rsidRPr="00642A06">
            <w:rPr>
              <w:noProof/>
              <w:lang w:bidi="es-ES"/>
            </w:rPr>
            <w:t>456</w:t>
          </w:r>
        </w:p>
      </w:docPartBody>
    </w:docPart>
    <w:docPart>
      <w:docPartPr>
        <w:name w:val="6651FD13857B46D3B0C45EFE450A8BB4"/>
        <w:category>
          <w:name w:val="General"/>
          <w:gallery w:val="placeholder"/>
        </w:category>
        <w:types>
          <w:type w:val="bbPlcHdr"/>
        </w:types>
        <w:behaviors>
          <w:behavior w:val="content"/>
        </w:behaviors>
        <w:guid w:val="{79D2D034-97C3-4659-980B-7E0CB6366D99}"/>
      </w:docPartPr>
      <w:docPartBody>
        <w:p w:rsidR="00000000" w:rsidRDefault="004B3DB5">
          <w:pPr>
            <w:pStyle w:val="6651FD13857B46D3B0C45EFE450A8BB4"/>
          </w:pPr>
          <w:r w:rsidRPr="00642A06">
            <w:rPr>
              <w:noProof/>
              <w:lang w:bidi="es-ES"/>
            </w:rPr>
            <w:t>456</w:t>
          </w:r>
        </w:p>
      </w:docPartBody>
    </w:docPart>
    <w:docPart>
      <w:docPartPr>
        <w:name w:val="434A255B156C472D839035F6557866FA"/>
        <w:category>
          <w:name w:val="General"/>
          <w:gallery w:val="placeholder"/>
        </w:category>
        <w:types>
          <w:type w:val="bbPlcHdr"/>
        </w:types>
        <w:behaviors>
          <w:behavior w:val="content"/>
        </w:behaviors>
        <w:guid w:val="{86B02B64-9A64-4669-8BCC-582FA830C7DA}"/>
      </w:docPartPr>
      <w:docPartBody>
        <w:p w:rsidR="00000000" w:rsidRDefault="004B3DB5">
          <w:pPr>
            <w:pStyle w:val="434A255B156C472D839035F6557866FA"/>
          </w:pPr>
          <w:r w:rsidRPr="00642A06">
            <w:rPr>
              <w:noProof/>
              <w:lang w:bidi="es-ES"/>
            </w:rPr>
            <w:t>456</w:t>
          </w:r>
        </w:p>
      </w:docPartBody>
    </w:docPart>
    <w:docPart>
      <w:docPartPr>
        <w:name w:val="16134098DB4941B19A67F6BA02AFC3BC"/>
        <w:category>
          <w:name w:val="General"/>
          <w:gallery w:val="placeholder"/>
        </w:category>
        <w:types>
          <w:type w:val="bbPlcHdr"/>
        </w:types>
        <w:behaviors>
          <w:behavior w:val="content"/>
        </w:behaviors>
        <w:guid w:val="{BE529AA7-60CD-4D5E-8058-34D40E8F3104}"/>
      </w:docPartPr>
      <w:docPartBody>
        <w:p w:rsidR="00000000" w:rsidRDefault="004B3DB5">
          <w:pPr>
            <w:pStyle w:val="16134098DB4941B19A67F6BA02AFC3BC"/>
          </w:pPr>
          <w:r w:rsidRPr="00642A06">
            <w:rPr>
              <w:noProof/>
              <w:lang w:bidi="es-ES"/>
            </w:rPr>
            <w:t>Encabezado de fila</w:t>
          </w:r>
        </w:p>
      </w:docPartBody>
    </w:docPart>
    <w:docPart>
      <w:docPartPr>
        <w:name w:val="0B21E2376A0A4359A9CFAC5A128A00C0"/>
        <w:category>
          <w:name w:val="General"/>
          <w:gallery w:val="placeholder"/>
        </w:category>
        <w:types>
          <w:type w:val="bbPlcHdr"/>
        </w:types>
        <w:behaviors>
          <w:behavior w:val="content"/>
        </w:behaviors>
        <w:guid w:val="{D452045C-0294-4A3B-91A0-4CDE457EBD3B}"/>
      </w:docPartPr>
      <w:docPartBody>
        <w:p w:rsidR="00000000" w:rsidRDefault="004B3DB5">
          <w:pPr>
            <w:pStyle w:val="0B21E2376A0A4359A9CFAC5A128A00C0"/>
          </w:pPr>
          <w:r w:rsidRPr="00642A06">
            <w:rPr>
              <w:noProof/>
              <w:lang w:bidi="es-ES"/>
            </w:rPr>
            <w:t>789</w:t>
          </w:r>
        </w:p>
      </w:docPartBody>
    </w:docPart>
    <w:docPart>
      <w:docPartPr>
        <w:name w:val="64A7DCC8047C47EC9A3EF6666E26F78C"/>
        <w:category>
          <w:name w:val="General"/>
          <w:gallery w:val="placeholder"/>
        </w:category>
        <w:types>
          <w:type w:val="bbPlcHdr"/>
        </w:types>
        <w:behaviors>
          <w:behavior w:val="content"/>
        </w:behaviors>
        <w:guid w:val="{CC11D083-B0E3-47D1-AE0D-0ABADCA636CA}"/>
      </w:docPartPr>
      <w:docPartBody>
        <w:p w:rsidR="00000000" w:rsidRDefault="004B3DB5">
          <w:pPr>
            <w:pStyle w:val="64A7DCC8047C47EC9A3EF6666E26F78C"/>
          </w:pPr>
          <w:r w:rsidRPr="00642A06">
            <w:rPr>
              <w:noProof/>
              <w:lang w:bidi="es-ES"/>
            </w:rPr>
            <w:t>789</w:t>
          </w:r>
        </w:p>
      </w:docPartBody>
    </w:docPart>
    <w:docPart>
      <w:docPartPr>
        <w:name w:val="E6EF9F07678D4EB79E7670C68ED489C3"/>
        <w:category>
          <w:name w:val="General"/>
          <w:gallery w:val="placeholder"/>
        </w:category>
        <w:types>
          <w:type w:val="bbPlcHdr"/>
        </w:types>
        <w:behaviors>
          <w:behavior w:val="content"/>
        </w:behaviors>
        <w:guid w:val="{10C72C73-8092-4767-98F8-EA4A6CB68B30}"/>
      </w:docPartPr>
      <w:docPartBody>
        <w:p w:rsidR="00000000" w:rsidRDefault="004B3DB5">
          <w:pPr>
            <w:pStyle w:val="E6EF9F07678D4EB79E7670C68ED489C3"/>
          </w:pPr>
          <w:r w:rsidRPr="00642A06">
            <w:rPr>
              <w:noProof/>
              <w:lang w:bidi="es-ES"/>
            </w:rPr>
            <w:t>789</w:t>
          </w:r>
        </w:p>
      </w:docPartBody>
    </w:docPart>
    <w:docPart>
      <w:docPartPr>
        <w:name w:val="59F44C9B6FB549F5AE7483FA90B808AE"/>
        <w:category>
          <w:name w:val="General"/>
          <w:gallery w:val="placeholder"/>
        </w:category>
        <w:types>
          <w:type w:val="bbPlcHdr"/>
        </w:types>
        <w:behaviors>
          <w:behavior w:val="content"/>
        </w:behaviors>
        <w:guid w:val="{B01C1092-886B-4C76-BB9C-2E6692342113}"/>
      </w:docPartPr>
      <w:docPartBody>
        <w:p w:rsidR="00000000" w:rsidRDefault="004B3DB5">
          <w:pPr>
            <w:pStyle w:val="59F44C9B6FB549F5AE7483FA90B808AE"/>
          </w:pPr>
          <w:r w:rsidRPr="00642A06">
            <w:rPr>
              <w:noProof/>
              <w:lang w:bidi="es-ES"/>
            </w:rPr>
            <w:t>789</w:t>
          </w:r>
        </w:p>
      </w:docPartBody>
    </w:docPart>
    <w:docPart>
      <w:docPartPr>
        <w:name w:val="5526008961DE4E7D8AECFBD35484AC86"/>
        <w:category>
          <w:name w:val="General"/>
          <w:gallery w:val="placeholder"/>
        </w:category>
        <w:types>
          <w:type w:val="bbPlcHdr"/>
        </w:types>
        <w:behaviors>
          <w:behavior w:val="content"/>
        </w:behaviors>
        <w:guid w:val="{4BEB0546-A0BA-4E82-86A2-A905B8F31FE6}"/>
      </w:docPartPr>
      <w:docPartBody>
        <w:p w:rsidR="00000000" w:rsidRDefault="004B3DB5">
          <w:pPr>
            <w:pStyle w:val="5526008961DE4E7D8AECFBD35484AC86"/>
          </w:pPr>
          <w:r w:rsidRPr="00642A06">
            <w:rPr>
              <w:noProof/>
              <w:lang w:bidi="es-ES"/>
            </w:rPr>
            <w:t>Encabezado de fila</w:t>
          </w:r>
        </w:p>
      </w:docPartBody>
    </w:docPart>
    <w:docPart>
      <w:docPartPr>
        <w:name w:val="E6579FEC3A8A4FB5BEC51C20DDA657E3"/>
        <w:category>
          <w:name w:val="General"/>
          <w:gallery w:val="placeholder"/>
        </w:category>
        <w:types>
          <w:type w:val="bbPlcHdr"/>
        </w:types>
        <w:behaviors>
          <w:behavior w:val="content"/>
        </w:behaviors>
        <w:guid w:val="{1C422869-DEF9-4675-B96F-A2CD453975D5}"/>
      </w:docPartPr>
      <w:docPartBody>
        <w:p w:rsidR="00000000" w:rsidRDefault="004B3DB5">
          <w:pPr>
            <w:pStyle w:val="E6579FEC3A8A4FB5BEC51C20DDA657E3"/>
          </w:pPr>
          <w:r w:rsidRPr="00642A06">
            <w:rPr>
              <w:noProof/>
              <w:lang w:bidi="es-ES"/>
            </w:rPr>
            <w:t>123</w:t>
          </w:r>
        </w:p>
      </w:docPartBody>
    </w:docPart>
    <w:docPart>
      <w:docPartPr>
        <w:name w:val="610049AD3CBF4C2DB2185CFE14F20207"/>
        <w:category>
          <w:name w:val="General"/>
          <w:gallery w:val="placeholder"/>
        </w:category>
        <w:types>
          <w:type w:val="bbPlcHdr"/>
        </w:types>
        <w:behaviors>
          <w:behavior w:val="content"/>
        </w:behaviors>
        <w:guid w:val="{76454FB4-BE53-45DA-86AC-640A15D3BF3A}"/>
      </w:docPartPr>
      <w:docPartBody>
        <w:p w:rsidR="00000000" w:rsidRDefault="004B3DB5">
          <w:pPr>
            <w:pStyle w:val="610049AD3CBF4C2DB2185CFE14F20207"/>
          </w:pPr>
          <w:r w:rsidRPr="00642A06">
            <w:rPr>
              <w:noProof/>
              <w:lang w:bidi="es-ES"/>
            </w:rPr>
            <w:t>123</w:t>
          </w:r>
        </w:p>
      </w:docPartBody>
    </w:docPart>
    <w:docPart>
      <w:docPartPr>
        <w:name w:val="BD393B26B9634226870B7BF58D79B9B1"/>
        <w:category>
          <w:name w:val="General"/>
          <w:gallery w:val="placeholder"/>
        </w:category>
        <w:types>
          <w:type w:val="bbPlcHdr"/>
        </w:types>
        <w:behaviors>
          <w:behavior w:val="content"/>
        </w:behaviors>
        <w:guid w:val="{7A8FDA55-6923-4E88-8CC8-429E3ECE2EF2}"/>
      </w:docPartPr>
      <w:docPartBody>
        <w:p w:rsidR="00000000" w:rsidRDefault="004B3DB5">
          <w:pPr>
            <w:pStyle w:val="BD393B26B9634226870B7BF58D79B9B1"/>
          </w:pPr>
          <w:r w:rsidRPr="00642A06">
            <w:rPr>
              <w:noProof/>
              <w:lang w:bidi="es-ES"/>
            </w:rPr>
            <w:t>123</w:t>
          </w:r>
        </w:p>
      </w:docPartBody>
    </w:docPart>
    <w:docPart>
      <w:docPartPr>
        <w:name w:val="301CBF63CD63432EAB2D0B7D54EB73D3"/>
        <w:category>
          <w:name w:val="General"/>
          <w:gallery w:val="placeholder"/>
        </w:category>
        <w:types>
          <w:type w:val="bbPlcHdr"/>
        </w:types>
        <w:behaviors>
          <w:behavior w:val="content"/>
        </w:behaviors>
        <w:guid w:val="{844F32D4-718A-42A5-B397-F49C15E6CC64}"/>
      </w:docPartPr>
      <w:docPartBody>
        <w:p w:rsidR="00000000" w:rsidRDefault="004B3DB5">
          <w:pPr>
            <w:pStyle w:val="301CBF63CD63432EAB2D0B7D54EB73D3"/>
          </w:pPr>
          <w:r w:rsidRPr="00642A06">
            <w:rPr>
              <w:noProof/>
              <w:lang w:bidi="es-ES"/>
            </w:rPr>
            <w:t>123</w:t>
          </w:r>
        </w:p>
      </w:docPartBody>
    </w:docPart>
    <w:docPart>
      <w:docPartPr>
        <w:name w:val="411A4B91EA0E4FA3A0F7C34B86060D7B"/>
        <w:category>
          <w:name w:val="General"/>
          <w:gallery w:val="placeholder"/>
        </w:category>
        <w:types>
          <w:type w:val="bbPlcHdr"/>
        </w:types>
        <w:behaviors>
          <w:behavior w:val="content"/>
        </w:behaviors>
        <w:guid w:val="{1F7ED568-BD8E-4CEE-84D8-CFD4194D6DB1}"/>
      </w:docPartPr>
      <w:docPartBody>
        <w:p w:rsidR="00000000" w:rsidRDefault="004B3DB5">
          <w:pPr>
            <w:pStyle w:val="411A4B91EA0E4FA3A0F7C34B86060D7B"/>
          </w:pPr>
          <w:r w:rsidRPr="00642A06">
            <w:rPr>
              <w:noProof/>
              <w:lang w:bidi="es-ES"/>
            </w:rPr>
            <w:t>Encabezado de fila</w:t>
          </w:r>
        </w:p>
      </w:docPartBody>
    </w:docPart>
    <w:docPart>
      <w:docPartPr>
        <w:name w:val="333EA5A75C4E4724BDD29EBD24F88BD5"/>
        <w:category>
          <w:name w:val="General"/>
          <w:gallery w:val="placeholder"/>
        </w:category>
        <w:types>
          <w:type w:val="bbPlcHdr"/>
        </w:types>
        <w:behaviors>
          <w:behavior w:val="content"/>
        </w:behaviors>
        <w:guid w:val="{1F8D734F-2EFC-41DB-9C10-F72D060FF627}"/>
      </w:docPartPr>
      <w:docPartBody>
        <w:p w:rsidR="00000000" w:rsidRDefault="004B3DB5">
          <w:pPr>
            <w:pStyle w:val="333EA5A75C4E4724BDD29EBD24F88BD5"/>
          </w:pPr>
          <w:r w:rsidRPr="00642A06">
            <w:rPr>
              <w:noProof/>
              <w:lang w:bidi="es-ES"/>
            </w:rPr>
            <w:t>456</w:t>
          </w:r>
        </w:p>
      </w:docPartBody>
    </w:docPart>
    <w:docPart>
      <w:docPartPr>
        <w:name w:val="68CAA614A9A04BAFABBCD647C6F3FDAC"/>
        <w:category>
          <w:name w:val="General"/>
          <w:gallery w:val="placeholder"/>
        </w:category>
        <w:types>
          <w:type w:val="bbPlcHdr"/>
        </w:types>
        <w:behaviors>
          <w:behavior w:val="content"/>
        </w:behaviors>
        <w:guid w:val="{E1BADE7F-E0C9-4661-9ED5-E060B4512766}"/>
      </w:docPartPr>
      <w:docPartBody>
        <w:p w:rsidR="00000000" w:rsidRDefault="004B3DB5">
          <w:pPr>
            <w:pStyle w:val="68CAA614A9A04BAFABBCD647C6F3FDAC"/>
          </w:pPr>
          <w:r w:rsidRPr="00642A06">
            <w:rPr>
              <w:noProof/>
              <w:lang w:bidi="es-ES"/>
            </w:rPr>
            <w:t>456</w:t>
          </w:r>
        </w:p>
      </w:docPartBody>
    </w:docPart>
    <w:docPart>
      <w:docPartPr>
        <w:name w:val="D12A2693A8074C708E274BAE265E07F2"/>
        <w:category>
          <w:name w:val="General"/>
          <w:gallery w:val="placeholder"/>
        </w:category>
        <w:types>
          <w:type w:val="bbPlcHdr"/>
        </w:types>
        <w:behaviors>
          <w:behavior w:val="content"/>
        </w:behaviors>
        <w:guid w:val="{90A7D445-1E34-49F4-A136-25E5348974A0}"/>
      </w:docPartPr>
      <w:docPartBody>
        <w:p w:rsidR="00000000" w:rsidRDefault="004B3DB5">
          <w:pPr>
            <w:pStyle w:val="D12A2693A8074C708E274BAE265E07F2"/>
          </w:pPr>
          <w:r w:rsidRPr="00642A06">
            <w:rPr>
              <w:noProof/>
              <w:lang w:bidi="es-ES"/>
            </w:rPr>
            <w:t>456</w:t>
          </w:r>
        </w:p>
      </w:docPartBody>
    </w:docPart>
    <w:docPart>
      <w:docPartPr>
        <w:name w:val="29497FC2B9CD439199943B6A026FFD4D"/>
        <w:category>
          <w:name w:val="General"/>
          <w:gallery w:val="placeholder"/>
        </w:category>
        <w:types>
          <w:type w:val="bbPlcHdr"/>
        </w:types>
        <w:behaviors>
          <w:behavior w:val="content"/>
        </w:behaviors>
        <w:guid w:val="{CA456434-3FAE-49BF-8196-1A544F10531C}"/>
      </w:docPartPr>
      <w:docPartBody>
        <w:p w:rsidR="00000000" w:rsidRDefault="004B3DB5">
          <w:pPr>
            <w:pStyle w:val="29497FC2B9CD439199943B6A026FFD4D"/>
          </w:pPr>
          <w:r w:rsidRPr="00642A06">
            <w:rPr>
              <w:noProof/>
              <w:lang w:bidi="es-ES"/>
            </w:rPr>
            <w:t>456</w:t>
          </w:r>
        </w:p>
      </w:docPartBody>
    </w:docPart>
    <w:docPart>
      <w:docPartPr>
        <w:name w:val="68771397C9E34503823652D6F32E5A19"/>
        <w:category>
          <w:name w:val="General"/>
          <w:gallery w:val="placeholder"/>
        </w:category>
        <w:types>
          <w:type w:val="bbPlcHdr"/>
        </w:types>
        <w:behaviors>
          <w:behavior w:val="content"/>
        </w:behaviors>
        <w:guid w:val="{9F3BFE55-BC42-41C9-B7E1-EAC5CBAB3E04}"/>
      </w:docPartPr>
      <w:docPartBody>
        <w:p w:rsidR="00000000" w:rsidRDefault="004B3DB5">
          <w:pPr>
            <w:pStyle w:val="68771397C9E34503823652D6F32E5A19"/>
          </w:pPr>
          <w:r w:rsidRPr="00642A06">
            <w:rPr>
              <w:noProof/>
              <w:lang w:bidi="es-ES"/>
            </w:rPr>
            <w:t>Encabezado de fila</w:t>
          </w:r>
        </w:p>
      </w:docPartBody>
    </w:docPart>
    <w:docPart>
      <w:docPartPr>
        <w:name w:val="4F87FFE4EFF24AE39DEE019E051501F7"/>
        <w:category>
          <w:name w:val="General"/>
          <w:gallery w:val="placeholder"/>
        </w:category>
        <w:types>
          <w:type w:val="bbPlcHdr"/>
        </w:types>
        <w:behaviors>
          <w:behavior w:val="content"/>
        </w:behaviors>
        <w:guid w:val="{C6EBD80B-1AFA-419F-B292-C93EDF55275A}"/>
      </w:docPartPr>
      <w:docPartBody>
        <w:p w:rsidR="00000000" w:rsidRDefault="004B3DB5">
          <w:pPr>
            <w:pStyle w:val="4F87FFE4EFF24AE39DEE019E051501F7"/>
          </w:pPr>
          <w:r w:rsidRPr="00642A06">
            <w:rPr>
              <w:noProof/>
              <w:lang w:bidi="es-ES"/>
            </w:rPr>
            <w:t>789</w:t>
          </w:r>
        </w:p>
      </w:docPartBody>
    </w:docPart>
    <w:docPart>
      <w:docPartPr>
        <w:name w:val="B1E3B6B7F7514172B35DB482CC0829F9"/>
        <w:category>
          <w:name w:val="General"/>
          <w:gallery w:val="placeholder"/>
        </w:category>
        <w:types>
          <w:type w:val="bbPlcHdr"/>
        </w:types>
        <w:behaviors>
          <w:behavior w:val="content"/>
        </w:behaviors>
        <w:guid w:val="{A5D3D429-101F-4D4D-A25C-A782B4CF063B}"/>
      </w:docPartPr>
      <w:docPartBody>
        <w:p w:rsidR="00000000" w:rsidRDefault="004B3DB5">
          <w:pPr>
            <w:pStyle w:val="B1E3B6B7F7514172B35DB482CC0829F9"/>
          </w:pPr>
          <w:r w:rsidRPr="00642A06">
            <w:rPr>
              <w:noProof/>
              <w:lang w:bidi="es-ES"/>
            </w:rPr>
            <w:t>789</w:t>
          </w:r>
        </w:p>
      </w:docPartBody>
    </w:docPart>
    <w:docPart>
      <w:docPartPr>
        <w:name w:val="FF53714AA4AF492B8310679C33B82E3E"/>
        <w:category>
          <w:name w:val="General"/>
          <w:gallery w:val="placeholder"/>
        </w:category>
        <w:types>
          <w:type w:val="bbPlcHdr"/>
        </w:types>
        <w:behaviors>
          <w:behavior w:val="content"/>
        </w:behaviors>
        <w:guid w:val="{A4E0BE44-AD61-4935-BF8A-C2367E70420C}"/>
      </w:docPartPr>
      <w:docPartBody>
        <w:p w:rsidR="00000000" w:rsidRDefault="004B3DB5">
          <w:pPr>
            <w:pStyle w:val="FF53714AA4AF492B8310679C33B82E3E"/>
          </w:pPr>
          <w:r w:rsidRPr="00642A06">
            <w:rPr>
              <w:noProof/>
              <w:lang w:bidi="es-ES"/>
            </w:rPr>
            <w:t>789</w:t>
          </w:r>
        </w:p>
      </w:docPartBody>
    </w:docPart>
    <w:docPart>
      <w:docPartPr>
        <w:name w:val="41CB259A76824DDA9D5C501CF8AA7E72"/>
        <w:category>
          <w:name w:val="General"/>
          <w:gallery w:val="placeholder"/>
        </w:category>
        <w:types>
          <w:type w:val="bbPlcHdr"/>
        </w:types>
        <w:behaviors>
          <w:behavior w:val="content"/>
        </w:behaviors>
        <w:guid w:val="{09FB2D2F-6289-4FC9-AB41-6EF201670710}"/>
      </w:docPartPr>
      <w:docPartBody>
        <w:p w:rsidR="00000000" w:rsidRDefault="004B3DB5">
          <w:pPr>
            <w:pStyle w:val="41CB259A76824DDA9D5C501CF8AA7E72"/>
          </w:pPr>
          <w:r w:rsidRPr="00642A06">
            <w:rPr>
              <w:noProof/>
              <w:lang w:bidi="es-ES"/>
            </w:rPr>
            <w:t>789</w:t>
          </w:r>
        </w:p>
      </w:docPartBody>
    </w:docPart>
    <w:docPart>
      <w:docPartPr>
        <w:name w:val="02F9E9D173414F92BE86E68CE21AB2CC"/>
        <w:category>
          <w:name w:val="General"/>
          <w:gallery w:val="placeholder"/>
        </w:category>
        <w:types>
          <w:type w:val="bbPlcHdr"/>
        </w:types>
        <w:behaviors>
          <w:behavior w:val="content"/>
        </w:behaviors>
        <w:guid w:val="{4B828DEF-5EDA-4DC9-BBAC-1701F39C1BA4}"/>
      </w:docPartPr>
      <w:docPartBody>
        <w:p w:rsidR="00000000" w:rsidRDefault="004B3DB5">
          <w:pPr>
            <w:pStyle w:val="02F9E9D173414F92BE86E68CE21AB2CC"/>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6E022113630A4C449065655A07243822"/>
        <w:category>
          <w:name w:val="General"/>
          <w:gallery w:val="placeholder"/>
        </w:category>
        <w:types>
          <w:type w:val="bbPlcHdr"/>
        </w:types>
        <w:behaviors>
          <w:behavior w:val="content"/>
        </w:behaviors>
        <w:guid w:val="{2FF0E957-CB23-4B2D-A577-75E8378F522F}"/>
      </w:docPartPr>
      <w:docPartBody>
        <w:p w:rsidR="00000000" w:rsidRDefault="004B3DB5">
          <w:pPr>
            <w:pStyle w:val="6E022113630A4C449065655A07243822"/>
          </w:pPr>
          <w:r w:rsidRPr="00642A06">
            <w:rPr>
              <w:noProof/>
              <w:lang w:bidi="es-ES"/>
            </w:rPr>
            <w:t>Título de ilustraciones</w:t>
          </w:r>
        </w:p>
      </w:docPartBody>
    </w:docPart>
    <w:docPart>
      <w:docPartPr>
        <w:name w:val="AE270A57B1EA40A89D9A51DE0CCF2D88"/>
        <w:category>
          <w:name w:val="General"/>
          <w:gallery w:val="placeholder"/>
        </w:category>
        <w:types>
          <w:type w:val="bbPlcHdr"/>
        </w:types>
        <w:behaviors>
          <w:behavior w:val="content"/>
        </w:behaviors>
        <w:guid w:val="{B816CDBF-A798-4662-8E25-1516FDE74A36}"/>
      </w:docPartPr>
      <w:docPartBody>
        <w:p w:rsidR="00000000" w:rsidRDefault="004B3DB5">
          <w:pPr>
            <w:pStyle w:val="AE270A57B1EA40A89D9A51DE0CCF2D88"/>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56401C17FF473388CF5C9B7B85D895">
    <w:name w:val="F856401C17FF473388CF5C9B7B85D895"/>
  </w:style>
  <w:style w:type="paragraph" w:customStyle="1" w:styleId="04282E161FEF4328A41182524CD6E5EA">
    <w:name w:val="04282E161FEF4328A41182524CD6E5EA"/>
  </w:style>
  <w:style w:type="paragraph" w:customStyle="1" w:styleId="A9F3287BF5D442758A5A1003F3468220">
    <w:name w:val="A9F3287BF5D442758A5A1003F3468220"/>
  </w:style>
  <w:style w:type="paragraph" w:customStyle="1" w:styleId="C0D555688A6C4D8EBA15E8DE8089F61B">
    <w:name w:val="C0D555688A6C4D8EBA15E8DE8089F61B"/>
  </w:style>
  <w:style w:type="paragraph" w:customStyle="1" w:styleId="B24BD956BDB346F499CDFC547E2455AE">
    <w:name w:val="B24BD956BDB346F499CDFC547E2455AE"/>
  </w:style>
  <w:style w:type="paragraph" w:customStyle="1" w:styleId="7660C4B1CF0240C891D9ED1E3C7B7B4F">
    <w:name w:val="7660C4B1CF0240C891D9ED1E3C7B7B4F"/>
  </w:style>
  <w:style w:type="character" w:styleId="nfasis">
    <w:name w:val="Emphasis"/>
    <w:basedOn w:val="Fuentedeprrafopredeter"/>
    <w:uiPriority w:val="4"/>
    <w:unhideWhenUsed/>
    <w:qFormat/>
    <w:rPr>
      <w:rFonts w:asciiTheme="minorHAnsi" w:hAnsiTheme="minorHAnsi"/>
      <w:i/>
      <w:iCs/>
      <w:sz w:val="24"/>
    </w:rPr>
  </w:style>
  <w:style w:type="paragraph" w:customStyle="1" w:styleId="A0E89525DA2549D2BA897DC1F68945DA">
    <w:name w:val="A0E89525DA2549D2BA897DC1F68945DA"/>
  </w:style>
  <w:style w:type="paragraph" w:customStyle="1" w:styleId="9D3EEA07C3534F978BCAE90623F0D133">
    <w:name w:val="9D3EEA07C3534F978BCAE90623F0D133"/>
  </w:style>
  <w:style w:type="paragraph" w:customStyle="1" w:styleId="CEE2086AF168424C99F78E5EF9793BDE">
    <w:name w:val="CEE2086AF168424C99F78E5EF9793BDE"/>
  </w:style>
  <w:style w:type="paragraph" w:customStyle="1" w:styleId="FE8071C0E88F4E37921A58A6AA1DE892">
    <w:name w:val="FE8071C0E88F4E37921A58A6AA1DE892"/>
  </w:style>
  <w:style w:type="paragraph" w:customStyle="1" w:styleId="D8B2478900314E2A8DC5A674526942A4">
    <w:name w:val="D8B2478900314E2A8DC5A674526942A4"/>
  </w:style>
  <w:style w:type="paragraph" w:customStyle="1" w:styleId="9DE86F664E5747AFAF27F4D06B0F7DFA">
    <w:name w:val="9DE86F664E5747AFAF27F4D06B0F7DFA"/>
  </w:style>
  <w:style w:type="paragraph" w:customStyle="1" w:styleId="5BE286A3BFA347D2B358CCD73F66A4E9">
    <w:name w:val="5BE286A3BFA347D2B358CCD73F66A4E9"/>
  </w:style>
  <w:style w:type="paragraph" w:customStyle="1" w:styleId="5164BCF2CF77425D8D43BB62B077E95A">
    <w:name w:val="5164BCF2CF77425D8D43BB62B077E95A"/>
  </w:style>
  <w:style w:type="paragraph" w:customStyle="1" w:styleId="680B64F7B14B47BA950A56F6C12F664C">
    <w:name w:val="680B64F7B14B47BA950A56F6C12F664C"/>
  </w:style>
  <w:style w:type="paragraph" w:customStyle="1" w:styleId="5C78133E56D24457806DDD48B836BE23">
    <w:name w:val="5C78133E56D24457806DDD48B836BE23"/>
  </w:style>
  <w:style w:type="paragraph" w:customStyle="1" w:styleId="3A1389D2C55047FC87593C13682D49C0">
    <w:name w:val="3A1389D2C55047FC87593C13682D49C0"/>
  </w:style>
  <w:style w:type="paragraph" w:customStyle="1" w:styleId="C432F7016B7B4A42925B5494089553E3">
    <w:name w:val="C432F7016B7B4A42925B5494089553E3"/>
  </w:style>
  <w:style w:type="paragraph" w:customStyle="1" w:styleId="7474DF8A6DBA406B8F86547EBA8D4B86">
    <w:name w:val="7474DF8A6DBA406B8F86547EBA8D4B86"/>
  </w:style>
  <w:style w:type="paragraph" w:customStyle="1" w:styleId="FAB04BC637D843B6A28331C1634E2621">
    <w:name w:val="FAB04BC637D843B6A28331C1634E2621"/>
  </w:style>
  <w:style w:type="paragraph" w:customStyle="1" w:styleId="C2F2A6BF1DC04505B81CCCD56C7D4C00">
    <w:name w:val="C2F2A6BF1DC04505B81CCCD56C7D4C00"/>
  </w:style>
  <w:style w:type="paragraph" w:customStyle="1" w:styleId="1EF5AFE821244E549EE2C607C9ACDF68">
    <w:name w:val="1EF5AFE821244E549EE2C607C9ACDF68"/>
  </w:style>
  <w:style w:type="paragraph" w:customStyle="1" w:styleId="B24D9C09C5944BD59C9835A984F8F200">
    <w:name w:val="B24D9C09C5944BD59C9835A984F8F200"/>
  </w:style>
  <w:style w:type="paragraph" w:customStyle="1" w:styleId="4B13CEC32DB646B1A9B8B93125E02FCD">
    <w:name w:val="4B13CEC32DB646B1A9B8B93125E02FCD"/>
  </w:style>
  <w:style w:type="paragraph" w:customStyle="1" w:styleId="DCFF121028C94587A14CB52201FABCF6">
    <w:name w:val="DCFF121028C94587A14CB52201FABCF6"/>
  </w:style>
  <w:style w:type="paragraph" w:customStyle="1" w:styleId="B3E12BEF69764636B9690F91E45740CF">
    <w:name w:val="B3E12BEF69764636B9690F91E45740CF"/>
  </w:style>
  <w:style w:type="paragraph" w:customStyle="1" w:styleId="96D20F0CC65E41CEA99141CA44608C42">
    <w:name w:val="96D20F0CC65E41CEA99141CA44608C42"/>
  </w:style>
  <w:style w:type="paragraph" w:customStyle="1" w:styleId="9D214D70272044D7805B6822087FD24B">
    <w:name w:val="9D214D70272044D7805B6822087FD24B"/>
  </w:style>
  <w:style w:type="paragraph" w:customStyle="1" w:styleId="0DC6F7DF920D4FED8D1E48300687BBDA">
    <w:name w:val="0DC6F7DF920D4FED8D1E48300687BBDA"/>
  </w:style>
  <w:style w:type="paragraph" w:customStyle="1" w:styleId="EB2393A5A28147F4AD35E4E5487891E5">
    <w:name w:val="EB2393A5A28147F4AD35E4E5487891E5"/>
  </w:style>
  <w:style w:type="paragraph" w:customStyle="1" w:styleId="ABD389383120440BB0AF8C86726A0AE5">
    <w:name w:val="ABD389383120440BB0AF8C86726A0AE5"/>
  </w:style>
  <w:style w:type="paragraph" w:customStyle="1" w:styleId="A0B00C35902F4C38B9EEABD57E204B2E">
    <w:name w:val="A0B00C35902F4C38B9EEABD57E204B2E"/>
  </w:style>
  <w:style w:type="paragraph" w:customStyle="1" w:styleId="AC2DDA58D7DE4791B038C841AD6FD01D">
    <w:name w:val="AC2DDA58D7DE4791B038C841AD6FD01D"/>
  </w:style>
  <w:style w:type="paragraph" w:customStyle="1" w:styleId="5A965E65354445BFAAF3C8F448C2E85B">
    <w:name w:val="5A965E65354445BFAAF3C8F448C2E85B"/>
  </w:style>
  <w:style w:type="paragraph" w:customStyle="1" w:styleId="F691808E5ECA4DC6B8526478D84C4AEB">
    <w:name w:val="F691808E5ECA4DC6B8526478D84C4AEB"/>
  </w:style>
  <w:style w:type="paragraph" w:customStyle="1" w:styleId="18950A5DDB0E43B3A5344B9A2ACF9FBD">
    <w:name w:val="18950A5DDB0E43B3A5344B9A2ACF9FBD"/>
  </w:style>
  <w:style w:type="paragraph" w:customStyle="1" w:styleId="89FCDD3167E743B1A24C5C3514347C04">
    <w:name w:val="89FCDD3167E743B1A24C5C3514347C04"/>
  </w:style>
  <w:style w:type="paragraph" w:customStyle="1" w:styleId="4A29EE81C3504DD9B27776EB7D0FC348">
    <w:name w:val="4A29EE81C3504DD9B27776EB7D0FC348"/>
  </w:style>
  <w:style w:type="paragraph" w:customStyle="1" w:styleId="6651FD13857B46D3B0C45EFE450A8BB4">
    <w:name w:val="6651FD13857B46D3B0C45EFE450A8BB4"/>
  </w:style>
  <w:style w:type="paragraph" w:customStyle="1" w:styleId="434A255B156C472D839035F6557866FA">
    <w:name w:val="434A255B156C472D839035F6557866FA"/>
  </w:style>
  <w:style w:type="paragraph" w:customStyle="1" w:styleId="16134098DB4941B19A67F6BA02AFC3BC">
    <w:name w:val="16134098DB4941B19A67F6BA02AFC3BC"/>
  </w:style>
  <w:style w:type="paragraph" w:customStyle="1" w:styleId="0B21E2376A0A4359A9CFAC5A128A00C0">
    <w:name w:val="0B21E2376A0A4359A9CFAC5A128A00C0"/>
  </w:style>
  <w:style w:type="paragraph" w:customStyle="1" w:styleId="64A7DCC8047C47EC9A3EF6666E26F78C">
    <w:name w:val="64A7DCC8047C47EC9A3EF6666E26F78C"/>
  </w:style>
  <w:style w:type="paragraph" w:customStyle="1" w:styleId="E6EF9F07678D4EB79E7670C68ED489C3">
    <w:name w:val="E6EF9F07678D4EB79E7670C68ED489C3"/>
  </w:style>
  <w:style w:type="paragraph" w:customStyle="1" w:styleId="59F44C9B6FB549F5AE7483FA90B808AE">
    <w:name w:val="59F44C9B6FB549F5AE7483FA90B808AE"/>
  </w:style>
  <w:style w:type="paragraph" w:customStyle="1" w:styleId="5526008961DE4E7D8AECFBD35484AC86">
    <w:name w:val="5526008961DE4E7D8AECFBD35484AC86"/>
  </w:style>
  <w:style w:type="paragraph" w:customStyle="1" w:styleId="E6579FEC3A8A4FB5BEC51C20DDA657E3">
    <w:name w:val="E6579FEC3A8A4FB5BEC51C20DDA657E3"/>
  </w:style>
  <w:style w:type="paragraph" w:customStyle="1" w:styleId="610049AD3CBF4C2DB2185CFE14F20207">
    <w:name w:val="610049AD3CBF4C2DB2185CFE14F20207"/>
  </w:style>
  <w:style w:type="paragraph" w:customStyle="1" w:styleId="BD393B26B9634226870B7BF58D79B9B1">
    <w:name w:val="BD393B26B9634226870B7BF58D79B9B1"/>
  </w:style>
  <w:style w:type="paragraph" w:customStyle="1" w:styleId="301CBF63CD63432EAB2D0B7D54EB73D3">
    <w:name w:val="301CBF63CD63432EAB2D0B7D54EB73D3"/>
  </w:style>
  <w:style w:type="paragraph" w:customStyle="1" w:styleId="411A4B91EA0E4FA3A0F7C34B86060D7B">
    <w:name w:val="411A4B91EA0E4FA3A0F7C34B86060D7B"/>
  </w:style>
  <w:style w:type="paragraph" w:customStyle="1" w:styleId="333EA5A75C4E4724BDD29EBD24F88BD5">
    <w:name w:val="333EA5A75C4E4724BDD29EBD24F88BD5"/>
  </w:style>
  <w:style w:type="paragraph" w:customStyle="1" w:styleId="68CAA614A9A04BAFABBCD647C6F3FDAC">
    <w:name w:val="68CAA614A9A04BAFABBCD647C6F3FDAC"/>
  </w:style>
  <w:style w:type="paragraph" w:customStyle="1" w:styleId="D12A2693A8074C708E274BAE265E07F2">
    <w:name w:val="D12A2693A8074C708E274BAE265E07F2"/>
  </w:style>
  <w:style w:type="paragraph" w:customStyle="1" w:styleId="29497FC2B9CD439199943B6A026FFD4D">
    <w:name w:val="29497FC2B9CD439199943B6A026FFD4D"/>
  </w:style>
  <w:style w:type="paragraph" w:customStyle="1" w:styleId="68771397C9E34503823652D6F32E5A19">
    <w:name w:val="68771397C9E34503823652D6F32E5A19"/>
  </w:style>
  <w:style w:type="paragraph" w:customStyle="1" w:styleId="4F87FFE4EFF24AE39DEE019E051501F7">
    <w:name w:val="4F87FFE4EFF24AE39DEE019E051501F7"/>
  </w:style>
  <w:style w:type="paragraph" w:customStyle="1" w:styleId="B1E3B6B7F7514172B35DB482CC0829F9">
    <w:name w:val="B1E3B6B7F7514172B35DB482CC0829F9"/>
  </w:style>
  <w:style w:type="paragraph" w:customStyle="1" w:styleId="FF53714AA4AF492B8310679C33B82E3E">
    <w:name w:val="FF53714AA4AF492B8310679C33B82E3E"/>
  </w:style>
  <w:style w:type="paragraph" w:customStyle="1" w:styleId="41CB259A76824DDA9D5C501CF8AA7E72">
    <w:name w:val="41CB259A76824DDA9D5C501CF8AA7E72"/>
  </w:style>
  <w:style w:type="paragraph" w:customStyle="1" w:styleId="02F9E9D173414F92BE86E68CE21AB2CC">
    <w:name w:val="02F9E9D173414F92BE86E68CE21AB2CC"/>
  </w:style>
  <w:style w:type="paragraph" w:customStyle="1" w:styleId="6E022113630A4C449065655A07243822">
    <w:name w:val="6E022113630A4C449065655A07243822"/>
  </w:style>
  <w:style w:type="paragraph" w:customStyle="1" w:styleId="AE270A57B1EA40A89D9A51DE0CCF2D88">
    <w:name w:val="AE270A57B1EA40A89D9A51DE0CCF2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Gon19</b:Tag>
    <b:SourceType>Book</b:SourceType>
    <b:Guid>{2568622C-08C7-4B5F-959D-C57C6F042FB6}</b:Guid>
    <b:Title>Manual práctico de planeación estratégica</b:Title>
    <b:Year>2019</b:Year>
    <b:City>España</b:City>
    <b:Publisher>Ediciones Díaz de Santos</b:Publisher>
    <b:Author>
      <b:Author>
        <b:NameList>
          <b:Person>
            <b:Last>González</b:Last>
            <b:First>José</b:First>
            <b:Middle>Javier</b:Middle>
          </b:Person>
          <b:Person>
            <b:Last>Rodriguez</b:Last>
            <b:First>Miryam</b:First>
            <b:Middle>Teresa</b:Middle>
          </b:Person>
        </b:NameList>
      </b:Author>
    </b:Author>
    <b:RefOrder>1</b:RefOrder>
  </b:Source>
</b:Sources>
</file>

<file path=customXml/itemProps1.xml><?xml version="1.0" encoding="utf-8"?>
<ds:datastoreItem xmlns:ds="http://schemas.openxmlformats.org/officeDocument/2006/customXml" ds:itemID="{221E755E-A794-4FB5-B358-0528BBF3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504</TotalTime>
  <Pages>9</Pages>
  <Words>1444</Words>
  <Characters>7944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Augusto Espinoza Milián</dc:creator>
  <cp:keywords/>
  <dc:description/>
  <cp:lastModifiedBy>José Augusto Espinoza Milián</cp:lastModifiedBy>
  <cp:revision>4</cp:revision>
  <dcterms:created xsi:type="dcterms:W3CDTF">2020-01-08T03:25:00Z</dcterms:created>
  <dcterms:modified xsi:type="dcterms:W3CDTF">2020-01-08T11:53:00Z</dcterms:modified>
</cp:coreProperties>
</file>